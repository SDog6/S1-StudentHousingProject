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7DE49" w14:textId="1BAFCBCE" w:rsidR="00C6554A" w:rsidRPr="008B5277" w:rsidRDefault="002A0F00"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4BA5F8B5" wp14:editId="322D5270">
            <wp:extent cx="4778375" cy="5734050"/>
            <wp:effectExtent l="0" t="0" r="3175" b="0"/>
            <wp:docPr id="2" name="Picture 2" descr="A $60 Billion Housing Grab by Wall Street - The New York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60 Billion Housing Grab by Wall Street - The New York Tim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3405" cy="5740086"/>
                    </a:xfrm>
                    <a:prstGeom prst="rect">
                      <a:avLst/>
                    </a:prstGeom>
                    <a:noFill/>
                    <a:ln>
                      <a:noFill/>
                    </a:ln>
                  </pic:spPr>
                </pic:pic>
              </a:graphicData>
            </a:graphic>
          </wp:inline>
        </w:drawing>
      </w:r>
    </w:p>
    <w:bookmarkEnd w:id="0"/>
    <w:bookmarkEnd w:id="1"/>
    <w:bookmarkEnd w:id="2"/>
    <w:bookmarkEnd w:id="3"/>
    <w:bookmarkEnd w:id="4"/>
    <w:p w14:paraId="57979586" w14:textId="33EE989E" w:rsidR="00C6554A" w:rsidRDefault="002A0F00" w:rsidP="00C6554A">
      <w:pPr>
        <w:pStyle w:val="Title"/>
      </w:pPr>
      <w:r>
        <w:t>Project Report</w:t>
      </w:r>
    </w:p>
    <w:p w14:paraId="6D50168F" w14:textId="56284ED9" w:rsidR="00C6554A" w:rsidRPr="00D5413C" w:rsidRDefault="002A0F00" w:rsidP="002A0F00">
      <w:pPr>
        <w:pStyle w:val="Subtitle"/>
      </w:pPr>
      <w:r>
        <w:t>student housing apllication</w:t>
      </w:r>
    </w:p>
    <w:p w14:paraId="38BB7343" w14:textId="6365C60D" w:rsidR="002A0F00" w:rsidRDefault="002A0F00" w:rsidP="002A0F00">
      <w:pPr>
        <w:pStyle w:val="ContactInfo"/>
      </w:pPr>
      <w:r>
        <w:t xml:space="preserve">Brandon Lodowica, Dobri </w:t>
      </w:r>
      <w:r w:rsidRPr="002A0F00">
        <w:t>Trifonov</w:t>
      </w:r>
      <w:r>
        <w:t>, Hristo Hristov</w:t>
      </w:r>
      <w:r w:rsidR="00C6554A">
        <w:t xml:space="preserve"> |</w:t>
      </w:r>
    </w:p>
    <w:p w14:paraId="4E2FC058" w14:textId="369008A7" w:rsidR="002A0F00" w:rsidRDefault="002A0F00" w:rsidP="002A0F00">
      <w:pPr>
        <w:pStyle w:val="ContactInfo"/>
      </w:pPr>
      <w:r>
        <w:t xml:space="preserve">Advanced </w:t>
      </w:r>
      <w:r w:rsidR="00BC12FA">
        <w:t xml:space="preserve">Software </w:t>
      </w:r>
      <w:r>
        <w:t xml:space="preserve">Course  </w:t>
      </w:r>
      <w:r w:rsidR="00C6554A">
        <w:t xml:space="preserve"> |</w:t>
      </w:r>
    </w:p>
    <w:p w14:paraId="347E66D5" w14:textId="526BDE27" w:rsidR="00C6554A" w:rsidRDefault="002A0F00" w:rsidP="002A0F00">
      <w:pPr>
        <w:pStyle w:val="ContactInfo"/>
      </w:pPr>
      <w:r>
        <w:t>12 January, 2021</w:t>
      </w:r>
      <w:r w:rsidR="00C6554A">
        <w:br w:type="page"/>
      </w:r>
    </w:p>
    <w:p w14:paraId="7CD5AF50" w14:textId="2106720F" w:rsidR="006020B0" w:rsidRDefault="006020B0">
      <w:pPr>
        <w:rPr>
          <w:rFonts w:asciiTheme="majorHAnsi" w:eastAsiaTheme="majorEastAsia" w:hAnsiTheme="majorHAnsi" w:cstheme="majorBidi"/>
          <w:color w:val="007789" w:themeColor="accent1" w:themeShade="BF"/>
          <w:sz w:val="32"/>
        </w:rPr>
      </w:pPr>
    </w:p>
    <w:sdt>
      <w:sdtPr>
        <w:rPr>
          <w:rFonts w:asciiTheme="minorHAnsi" w:eastAsiaTheme="minorHAnsi" w:hAnsiTheme="minorHAnsi" w:cstheme="minorBidi"/>
          <w:color w:val="595959" w:themeColor="text1" w:themeTint="A6"/>
          <w:sz w:val="22"/>
          <w:szCs w:val="22"/>
        </w:rPr>
        <w:id w:val="-903058998"/>
        <w:docPartObj>
          <w:docPartGallery w:val="Table of Contents"/>
          <w:docPartUnique/>
        </w:docPartObj>
      </w:sdtPr>
      <w:sdtEndPr>
        <w:rPr>
          <w:b/>
          <w:bCs/>
          <w:noProof/>
        </w:rPr>
      </w:sdtEndPr>
      <w:sdtContent>
        <w:p w14:paraId="2CB37B10" w14:textId="59A68A5C" w:rsidR="006020B0" w:rsidRDefault="006020B0">
          <w:pPr>
            <w:pStyle w:val="TOCHeading"/>
          </w:pPr>
          <w:r>
            <w:t>Table of Contents</w:t>
          </w:r>
        </w:p>
        <w:p w14:paraId="47EF90A9" w14:textId="21E4CEA3" w:rsidR="007D0D9D" w:rsidRDefault="006020B0">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61442474" w:history="1">
            <w:r w:rsidR="007D0D9D" w:rsidRPr="00FA77B0">
              <w:rPr>
                <w:rStyle w:val="Hyperlink"/>
                <w:noProof/>
              </w:rPr>
              <w:t>Introduction</w:t>
            </w:r>
            <w:r w:rsidR="007D0D9D">
              <w:rPr>
                <w:noProof/>
                <w:webHidden/>
              </w:rPr>
              <w:tab/>
            </w:r>
            <w:r w:rsidR="007D0D9D">
              <w:rPr>
                <w:noProof/>
                <w:webHidden/>
              </w:rPr>
              <w:fldChar w:fldCharType="begin"/>
            </w:r>
            <w:r w:rsidR="007D0D9D">
              <w:rPr>
                <w:noProof/>
                <w:webHidden/>
              </w:rPr>
              <w:instrText xml:space="preserve"> PAGEREF _Toc61442474 \h </w:instrText>
            </w:r>
            <w:r w:rsidR="007D0D9D">
              <w:rPr>
                <w:noProof/>
                <w:webHidden/>
              </w:rPr>
            </w:r>
            <w:r w:rsidR="007D0D9D">
              <w:rPr>
                <w:noProof/>
                <w:webHidden/>
              </w:rPr>
              <w:fldChar w:fldCharType="separate"/>
            </w:r>
            <w:r w:rsidR="007D0D9D">
              <w:rPr>
                <w:noProof/>
                <w:webHidden/>
              </w:rPr>
              <w:t>2</w:t>
            </w:r>
            <w:r w:rsidR="007D0D9D">
              <w:rPr>
                <w:noProof/>
                <w:webHidden/>
              </w:rPr>
              <w:fldChar w:fldCharType="end"/>
            </w:r>
          </w:hyperlink>
        </w:p>
        <w:p w14:paraId="4C8D6DCC" w14:textId="647E41F2" w:rsidR="007D0D9D" w:rsidRDefault="00A31EB6">
          <w:pPr>
            <w:pStyle w:val="TOC1"/>
            <w:tabs>
              <w:tab w:val="right" w:leader="dot" w:pos="8630"/>
            </w:tabs>
            <w:rPr>
              <w:rFonts w:eastAsiaTheme="minorEastAsia"/>
              <w:noProof/>
              <w:color w:val="auto"/>
            </w:rPr>
          </w:pPr>
          <w:hyperlink w:anchor="_Toc61442475" w:history="1">
            <w:r w:rsidR="007D0D9D" w:rsidRPr="00FA77B0">
              <w:rPr>
                <w:rStyle w:val="Hyperlink"/>
                <w:noProof/>
              </w:rPr>
              <w:t>Project Analysis</w:t>
            </w:r>
            <w:r w:rsidR="007D0D9D">
              <w:rPr>
                <w:noProof/>
                <w:webHidden/>
              </w:rPr>
              <w:tab/>
            </w:r>
            <w:r w:rsidR="007D0D9D">
              <w:rPr>
                <w:noProof/>
                <w:webHidden/>
              </w:rPr>
              <w:fldChar w:fldCharType="begin"/>
            </w:r>
            <w:r w:rsidR="007D0D9D">
              <w:rPr>
                <w:noProof/>
                <w:webHidden/>
              </w:rPr>
              <w:instrText xml:space="preserve"> PAGEREF _Toc61442475 \h </w:instrText>
            </w:r>
            <w:r w:rsidR="007D0D9D">
              <w:rPr>
                <w:noProof/>
                <w:webHidden/>
              </w:rPr>
            </w:r>
            <w:r w:rsidR="007D0D9D">
              <w:rPr>
                <w:noProof/>
                <w:webHidden/>
              </w:rPr>
              <w:fldChar w:fldCharType="separate"/>
            </w:r>
            <w:r w:rsidR="007D0D9D">
              <w:rPr>
                <w:noProof/>
                <w:webHidden/>
              </w:rPr>
              <w:t>3</w:t>
            </w:r>
            <w:r w:rsidR="007D0D9D">
              <w:rPr>
                <w:noProof/>
                <w:webHidden/>
              </w:rPr>
              <w:fldChar w:fldCharType="end"/>
            </w:r>
          </w:hyperlink>
        </w:p>
        <w:p w14:paraId="68BA131C" w14:textId="6B8CBF05" w:rsidR="007D0D9D" w:rsidRDefault="00A31EB6">
          <w:pPr>
            <w:pStyle w:val="TOC2"/>
            <w:tabs>
              <w:tab w:val="right" w:leader="dot" w:pos="8630"/>
            </w:tabs>
            <w:rPr>
              <w:rFonts w:eastAsiaTheme="minorEastAsia"/>
              <w:noProof/>
              <w:color w:val="auto"/>
            </w:rPr>
          </w:pPr>
          <w:hyperlink w:anchor="_Toc61442476" w:history="1">
            <w:r w:rsidR="007D0D9D" w:rsidRPr="00FA77B0">
              <w:rPr>
                <w:rStyle w:val="Hyperlink"/>
                <w:noProof/>
              </w:rPr>
              <w:t>Who are our Stakeholders?</w:t>
            </w:r>
            <w:r w:rsidR="007D0D9D">
              <w:rPr>
                <w:noProof/>
                <w:webHidden/>
              </w:rPr>
              <w:tab/>
            </w:r>
            <w:r w:rsidR="007D0D9D">
              <w:rPr>
                <w:noProof/>
                <w:webHidden/>
              </w:rPr>
              <w:fldChar w:fldCharType="begin"/>
            </w:r>
            <w:r w:rsidR="007D0D9D">
              <w:rPr>
                <w:noProof/>
                <w:webHidden/>
              </w:rPr>
              <w:instrText xml:space="preserve"> PAGEREF _Toc61442476 \h </w:instrText>
            </w:r>
            <w:r w:rsidR="007D0D9D">
              <w:rPr>
                <w:noProof/>
                <w:webHidden/>
              </w:rPr>
            </w:r>
            <w:r w:rsidR="007D0D9D">
              <w:rPr>
                <w:noProof/>
                <w:webHidden/>
              </w:rPr>
              <w:fldChar w:fldCharType="separate"/>
            </w:r>
            <w:r w:rsidR="007D0D9D">
              <w:rPr>
                <w:noProof/>
                <w:webHidden/>
              </w:rPr>
              <w:t>3</w:t>
            </w:r>
            <w:r w:rsidR="007D0D9D">
              <w:rPr>
                <w:noProof/>
                <w:webHidden/>
              </w:rPr>
              <w:fldChar w:fldCharType="end"/>
            </w:r>
          </w:hyperlink>
        </w:p>
        <w:p w14:paraId="457BF782" w14:textId="2F2F2F87" w:rsidR="007D0D9D" w:rsidRDefault="00A31EB6">
          <w:pPr>
            <w:pStyle w:val="TOC2"/>
            <w:tabs>
              <w:tab w:val="right" w:leader="dot" w:pos="8630"/>
            </w:tabs>
            <w:rPr>
              <w:rFonts w:eastAsiaTheme="minorEastAsia"/>
              <w:noProof/>
              <w:color w:val="auto"/>
            </w:rPr>
          </w:pPr>
          <w:hyperlink w:anchor="_Toc61442477" w:history="1">
            <w:r w:rsidR="007D0D9D" w:rsidRPr="00FA77B0">
              <w:rPr>
                <w:rStyle w:val="Hyperlink"/>
                <w:rFonts w:cs="Times New Roman"/>
                <w:smallCaps/>
                <w:noProof/>
              </w:rPr>
              <w:t>Who are our end-users?</w:t>
            </w:r>
            <w:r w:rsidR="007D0D9D">
              <w:rPr>
                <w:noProof/>
                <w:webHidden/>
              </w:rPr>
              <w:tab/>
            </w:r>
            <w:r w:rsidR="007D0D9D">
              <w:rPr>
                <w:noProof/>
                <w:webHidden/>
              </w:rPr>
              <w:fldChar w:fldCharType="begin"/>
            </w:r>
            <w:r w:rsidR="007D0D9D">
              <w:rPr>
                <w:noProof/>
                <w:webHidden/>
              </w:rPr>
              <w:instrText xml:space="preserve"> PAGEREF _Toc61442477 \h </w:instrText>
            </w:r>
            <w:r w:rsidR="007D0D9D">
              <w:rPr>
                <w:noProof/>
                <w:webHidden/>
              </w:rPr>
            </w:r>
            <w:r w:rsidR="007D0D9D">
              <w:rPr>
                <w:noProof/>
                <w:webHidden/>
              </w:rPr>
              <w:fldChar w:fldCharType="separate"/>
            </w:r>
            <w:r w:rsidR="007D0D9D">
              <w:rPr>
                <w:noProof/>
                <w:webHidden/>
              </w:rPr>
              <w:t>3</w:t>
            </w:r>
            <w:r w:rsidR="007D0D9D">
              <w:rPr>
                <w:noProof/>
                <w:webHidden/>
              </w:rPr>
              <w:fldChar w:fldCharType="end"/>
            </w:r>
          </w:hyperlink>
        </w:p>
        <w:p w14:paraId="3FD30401" w14:textId="0547BA48" w:rsidR="007D0D9D" w:rsidRDefault="00A31EB6">
          <w:pPr>
            <w:pStyle w:val="TOC2"/>
            <w:tabs>
              <w:tab w:val="right" w:leader="dot" w:pos="8630"/>
            </w:tabs>
            <w:rPr>
              <w:rFonts w:eastAsiaTheme="minorEastAsia"/>
              <w:noProof/>
              <w:color w:val="auto"/>
            </w:rPr>
          </w:pPr>
          <w:hyperlink w:anchor="_Toc61442478" w:history="1">
            <w:r w:rsidR="007D0D9D" w:rsidRPr="00FA77B0">
              <w:rPr>
                <w:rStyle w:val="Hyperlink"/>
                <w:rFonts w:cs="Times New Roman"/>
                <w:smallCaps/>
                <w:noProof/>
              </w:rPr>
              <w:t>Problems that the residents face</w:t>
            </w:r>
            <w:r w:rsidR="007D0D9D">
              <w:rPr>
                <w:noProof/>
                <w:webHidden/>
              </w:rPr>
              <w:tab/>
            </w:r>
            <w:r w:rsidR="007D0D9D">
              <w:rPr>
                <w:noProof/>
                <w:webHidden/>
              </w:rPr>
              <w:fldChar w:fldCharType="begin"/>
            </w:r>
            <w:r w:rsidR="007D0D9D">
              <w:rPr>
                <w:noProof/>
                <w:webHidden/>
              </w:rPr>
              <w:instrText xml:space="preserve"> PAGEREF _Toc61442478 \h </w:instrText>
            </w:r>
            <w:r w:rsidR="007D0D9D">
              <w:rPr>
                <w:noProof/>
                <w:webHidden/>
              </w:rPr>
            </w:r>
            <w:r w:rsidR="007D0D9D">
              <w:rPr>
                <w:noProof/>
                <w:webHidden/>
              </w:rPr>
              <w:fldChar w:fldCharType="separate"/>
            </w:r>
            <w:r w:rsidR="007D0D9D">
              <w:rPr>
                <w:noProof/>
                <w:webHidden/>
              </w:rPr>
              <w:t>3</w:t>
            </w:r>
            <w:r w:rsidR="007D0D9D">
              <w:rPr>
                <w:noProof/>
                <w:webHidden/>
              </w:rPr>
              <w:fldChar w:fldCharType="end"/>
            </w:r>
          </w:hyperlink>
        </w:p>
        <w:p w14:paraId="1D4D62AC" w14:textId="0B5F228E" w:rsidR="007D0D9D" w:rsidRDefault="00A31EB6">
          <w:pPr>
            <w:pStyle w:val="TOC2"/>
            <w:tabs>
              <w:tab w:val="right" w:leader="dot" w:pos="8630"/>
            </w:tabs>
            <w:rPr>
              <w:rFonts w:eastAsiaTheme="minorEastAsia"/>
              <w:noProof/>
              <w:color w:val="auto"/>
            </w:rPr>
          </w:pPr>
          <w:hyperlink w:anchor="_Toc61442479" w:history="1">
            <w:r w:rsidR="007D0D9D" w:rsidRPr="00FA77B0">
              <w:rPr>
                <w:rStyle w:val="Hyperlink"/>
                <w:rFonts w:cs="Times New Roman"/>
                <w:smallCaps/>
                <w:noProof/>
              </w:rPr>
              <w:t>Which functionalities will our software have?</w:t>
            </w:r>
            <w:r w:rsidR="007D0D9D">
              <w:rPr>
                <w:noProof/>
                <w:webHidden/>
              </w:rPr>
              <w:tab/>
            </w:r>
            <w:r w:rsidR="007D0D9D">
              <w:rPr>
                <w:noProof/>
                <w:webHidden/>
              </w:rPr>
              <w:fldChar w:fldCharType="begin"/>
            </w:r>
            <w:r w:rsidR="007D0D9D">
              <w:rPr>
                <w:noProof/>
                <w:webHidden/>
              </w:rPr>
              <w:instrText xml:space="preserve"> PAGEREF _Toc61442479 \h </w:instrText>
            </w:r>
            <w:r w:rsidR="007D0D9D">
              <w:rPr>
                <w:noProof/>
                <w:webHidden/>
              </w:rPr>
            </w:r>
            <w:r w:rsidR="007D0D9D">
              <w:rPr>
                <w:noProof/>
                <w:webHidden/>
              </w:rPr>
              <w:fldChar w:fldCharType="separate"/>
            </w:r>
            <w:r w:rsidR="007D0D9D">
              <w:rPr>
                <w:noProof/>
                <w:webHidden/>
              </w:rPr>
              <w:t>4</w:t>
            </w:r>
            <w:r w:rsidR="007D0D9D">
              <w:rPr>
                <w:noProof/>
                <w:webHidden/>
              </w:rPr>
              <w:fldChar w:fldCharType="end"/>
            </w:r>
          </w:hyperlink>
        </w:p>
        <w:p w14:paraId="3CCF1ED3" w14:textId="6B43764D" w:rsidR="007D0D9D" w:rsidRDefault="00A31EB6">
          <w:pPr>
            <w:pStyle w:val="TOC2"/>
            <w:tabs>
              <w:tab w:val="right" w:leader="dot" w:pos="8630"/>
            </w:tabs>
            <w:rPr>
              <w:rFonts w:eastAsiaTheme="minorEastAsia"/>
              <w:noProof/>
              <w:color w:val="auto"/>
            </w:rPr>
          </w:pPr>
          <w:hyperlink w:anchor="_Toc61442480" w:history="1">
            <w:r w:rsidR="007D0D9D" w:rsidRPr="00FA77B0">
              <w:rPr>
                <w:rStyle w:val="Hyperlink"/>
                <w:noProof/>
              </w:rPr>
              <w:t>Sketch Gui</w:t>
            </w:r>
            <w:r w:rsidR="007D0D9D">
              <w:rPr>
                <w:noProof/>
                <w:webHidden/>
              </w:rPr>
              <w:tab/>
            </w:r>
            <w:r w:rsidR="007D0D9D">
              <w:rPr>
                <w:noProof/>
                <w:webHidden/>
              </w:rPr>
              <w:fldChar w:fldCharType="begin"/>
            </w:r>
            <w:r w:rsidR="007D0D9D">
              <w:rPr>
                <w:noProof/>
                <w:webHidden/>
              </w:rPr>
              <w:instrText xml:space="preserve"> PAGEREF _Toc61442480 \h </w:instrText>
            </w:r>
            <w:r w:rsidR="007D0D9D">
              <w:rPr>
                <w:noProof/>
                <w:webHidden/>
              </w:rPr>
            </w:r>
            <w:r w:rsidR="007D0D9D">
              <w:rPr>
                <w:noProof/>
                <w:webHidden/>
              </w:rPr>
              <w:fldChar w:fldCharType="separate"/>
            </w:r>
            <w:r w:rsidR="007D0D9D">
              <w:rPr>
                <w:noProof/>
                <w:webHidden/>
              </w:rPr>
              <w:t>4</w:t>
            </w:r>
            <w:r w:rsidR="007D0D9D">
              <w:rPr>
                <w:noProof/>
                <w:webHidden/>
              </w:rPr>
              <w:fldChar w:fldCharType="end"/>
            </w:r>
          </w:hyperlink>
        </w:p>
        <w:p w14:paraId="70DE6349" w14:textId="78FFC53B" w:rsidR="007D0D9D" w:rsidRDefault="00A31EB6">
          <w:pPr>
            <w:pStyle w:val="TOC1"/>
            <w:tabs>
              <w:tab w:val="right" w:leader="dot" w:pos="8630"/>
            </w:tabs>
            <w:rPr>
              <w:rFonts w:eastAsiaTheme="minorEastAsia"/>
              <w:noProof/>
              <w:color w:val="auto"/>
            </w:rPr>
          </w:pPr>
          <w:hyperlink w:anchor="_Toc61442481" w:history="1">
            <w:r w:rsidR="007D0D9D" w:rsidRPr="00FA77B0">
              <w:rPr>
                <w:rStyle w:val="Hyperlink"/>
                <w:noProof/>
              </w:rPr>
              <w:t>The Process and Challenges</w:t>
            </w:r>
            <w:r w:rsidR="007D0D9D">
              <w:rPr>
                <w:noProof/>
                <w:webHidden/>
              </w:rPr>
              <w:tab/>
            </w:r>
            <w:r w:rsidR="007D0D9D">
              <w:rPr>
                <w:noProof/>
                <w:webHidden/>
              </w:rPr>
              <w:fldChar w:fldCharType="begin"/>
            </w:r>
            <w:r w:rsidR="007D0D9D">
              <w:rPr>
                <w:noProof/>
                <w:webHidden/>
              </w:rPr>
              <w:instrText xml:space="preserve"> PAGEREF _Toc61442481 \h </w:instrText>
            </w:r>
            <w:r w:rsidR="007D0D9D">
              <w:rPr>
                <w:noProof/>
                <w:webHidden/>
              </w:rPr>
            </w:r>
            <w:r w:rsidR="007D0D9D">
              <w:rPr>
                <w:noProof/>
                <w:webHidden/>
              </w:rPr>
              <w:fldChar w:fldCharType="separate"/>
            </w:r>
            <w:r w:rsidR="007D0D9D">
              <w:rPr>
                <w:noProof/>
                <w:webHidden/>
              </w:rPr>
              <w:t>5</w:t>
            </w:r>
            <w:r w:rsidR="007D0D9D">
              <w:rPr>
                <w:noProof/>
                <w:webHidden/>
              </w:rPr>
              <w:fldChar w:fldCharType="end"/>
            </w:r>
          </w:hyperlink>
        </w:p>
        <w:p w14:paraId="1E93D12C" w14:textId="1E5687CC" w:rsidR="007D0D9D" w:rsidRDefault="00A31EB6">
          <w:pPr>
            <w:pStyle w:val="TOC2"/>
            <w:tabs>
              <w:tab w:val="right" w:leader="dot" w:pos="8630"/>
            </w:tabs>
            <w:rPr>
              <w:rFonts w:eastAsiaTheme="minorEastAsia"/>
              <w:noProof/>
              <w:color w:val="auto"/>
            </w:rPr>
          </w:pPr>
          <w:hyperlink w:anchor="_Toc61442482" w:history="1">
            <w:r w:rsidR="007D0D9D" w:rsidRPr="00FA77B0">
              <w:rPr>
                <w:rStyle w:val="Hyperlink"/>
                <w:noProof/>
              </w:rPr>
              <w:t>Week 13</w:t>
            </w:r>
            <w:r w:rsidR="007D0D9D">
              <w:rPr>
                <w:noProof/>
                <w:webHidden/>
              </w:rPr>
              <w:tab/>
            </w:r>
            <w:r w:rsidR="007D0D9D">
              <w:rPr>
                <w:noProof/>
                <w:webHidden/>
              </w:rPr>
              <w:fldChar w:fldCharType="begin"/>
            </w:r>
            <w:r w:rsidR="007D0D9D">
              <w:rPr>
                <w:noProof/>
                <w:webHidden/>
              </w:rPr>
              <w:instrText xml:space="preserve"> PAGEREF _Toc61442482 \h </w:instrText>
            </w:r>
            <w:r w:rsidR="007D0D9D">
              <w:rPr>
                <w:noProof/>
                <w:webHidden/>
              </w:rPr>
            </w:r>
            <w:r w:rsidR="007D0D9D">
              <w:rPr>
                <w:noProof/>
                <w:webHidden/>
              </w:rPr>
              <w:fldChar w:fldCharType="separate"/>
            </w:r>
            <w:r w:rsidR="007D0D9D">
              <w:rPr>
                <w:noProof/>
                <w:webHidden/>
              </w:rPr>
              <w:t>5</w:t>
            </w:r>
            <w:r w:rsidR="007D0D9D">
              <w:rPr>
                <w:noProof/>
                <w:webHidden/>
              </w:rPr>
              <w:fldChar w:fldCharType="end"/>
            </w:r>
          </w:hyperlink>
        </w:p>
        <w:p w14:paraId="27CC3CF5" w14:textId="12F0CA18" w:rsidR="007D0D9D" w:rsidRDefault="00A31EB6">
          <w:pPr>
            <w:pStyle w:val="TOC2"/>
            <w:tabs>
              <w:tab w:val="right" w:leader="dot" w:pos="8630"/>
            </w:tabs>
            <w:rPr>
              <w:rFonts w:eastAsiaTheme="minorEastAsia"/>
              <w:noProof/>
              <w:color w:val="auto"/>
            </w:rPr>
          </w:pPr>
          <w:hyperlink w:anchor="_Toc61442483" w:history="1">
            <w:r w:rsidR="007D0D9D" w:rsidRPr="00FA77B0">
              <w:rPr>
                <w:rStyle w:val="Hyperlink"/>
                <w:noProof/>
              </w:rPr>
              <w:t>Week 14</w:t>
            </w:r>
            <w:r w:rsidR="007D0D9D">
              <w:rPr>
                <w:noProof/>
                <w:webHidden/>
              </w:rPr>
              <w:tab/>
            </w:r>
            <w:r w:rsidR="007D0D9D">
              <w:rPr>
                <w:noProof/>
                <w:webHidden/>
              </w:rPr>
              <w:fldChar w:fldCharType="begin"/>
            </w:r>
            <w:r w:rsidR="007D0D9D">
              <w:rPr>
                <w:noProof/>
                <w:webHidden/>
              </w:rPr>
              <w:instrText xml:space="preserve"> PAGEREF _Toc61442483 \h </w:instrText>
            </w:r>
            <w:r w:rsidR="007D0D9D">
              <w:rPr>
                <w:noProof/>
                <w:webHidden/>
              </w:rPr>
            </w:r>
            <w:r w:rsidR="007D0D9D">
              <w:rPr>
                <w:noProof/>
                <w:webHidden/>
              </w:rPr>
              <w:fldChar w:fldCharType="separate"/>
            </w:r>
            <w:r w:rsidR="007D0D9D">
              <w:rPr>
                <w:noProof/>
                <w:webHidden/>
              </w:rPr>
              <w:t>5</w:t>
            </w:r>
            <w:r w:rsidR="007D0D9D">
              <w:rPr>
                <w:noProof/>
                <w:webHidden/>
              </w:rPr>
              <w:fldChar w:fldCharType="end"/>
            </w:r>
          </w:hyperlink>
        </w:p>
        <w:p w14:paraId="614B50C7" w14:textId="5FC36B2D" w:rsidR="007D0D9D" w:rsidRDefault="00A31EB6">
          <w:pPr>
            <w:pStyle w:val="TOC2"/>
            <w:tabs>
              <w:tab w:val="right" w:leader="dot" w:pos="8630"/>
            </w:tabs>
            <w:rPr>
              <w:rFonts w:eastAsiaTheme="minorEastAsia"/>
              <w:noProof/>
              <w:color w:val="auto"/>
            </w:rPr>
          </w:pPr>
          <w:hyperlink w:anchor="_Toc61442484" w:history="1">
            <w:r w:rsidR="007D0D9D" w:rsidRPr="00FA77B0">
              <w:rPr>
                <w:rStyle w:val="Hyperlink"/>
                <w:noProof/>
              </w:rPr>
              <w:t>Week 15</w:t>
            </w:r>
            <w:r w:rsidR="007D0D9D">
              <w:rPr>
                <w:noProof/>
                <w:webHidden/>
              </w:rPr>
              <w:tab/>
            </w:r>
            <w:r w:rsidR="007D0D9D">
              <w:rPr>
                <w:noProof/>
                <w:webHidden/>
              </w:rPr>
              <w:fldChar w:fldCharType="begin"/>
            </w:r>
            <w:r w:rsidR="007D0D9D">
              <w:rPr>
                <w:noProof/>
                <w:webHidden/>
              </w:rPr>
              <w:instrText xml:space="preserve"> PAGEREF _Toc61442484 \h </w:instrText>
            </w:r>
            <w:r w:rsidR="007D0D9D">
              <w:rPr>
                <w:noProof/>
                <w:webHidden/>
              </w:rPr>
            </w:r>
            <w:r w:rsidR="007D0D9D">
              <w:rPr>
                <w:noProof/>
                <w:webHidden/>
              </w:rPr>
              <w:fldChar w:fldCharType="separate"/>
            </w:r>
            <w:r w:rsidR="007D0D9D">
              <w:rPr>
                <w:noProof/>
                <w:webHidden/>
              </w:rPr>
              <w:t>6</w:t>
            </w:r>
            <w:r w:rsidR="007D0D9D">
              <w:rPr>
                <w:noProof/>
                <w:webHidden/>
              </w:rPr>
              <w:fldChar w:fldCharType="end"/>
            </w:r>
          </w:hyperlink>
        </w:p>
        <w:p w14:paraId="2166D0F7" w14:textId="00ABE5A7" w:rsidR="007D0D9D" w:rsidRDefault="00A31EB6">
          <w:pPr>
            <w:pStyle w:val="TOC2"/>
            <w:tabs>
              <w:tab w:val="right" w:leader="dot" w:pos="8630"/>
            </w:tabs>
            <w:rPr>
              <w:rFonts w:eastAsiaTheme="minorEastAsia"/>
              <w:noProof/>
              <w:color w:val="auto"/>
            </w:rPr>
          </w:pPr>
          <w:hyperlink w:anchor="_Toc61442485" w:history="1">
            <w:r w:rsidR="007D0D9D" w:rsidRPr="00FA77B0">
              <w:rPr>
                <w:rStyle w:val="Hyperlink"/>
                <w:noProof/>
              </w:rPr>
              <w:t>Week 16</w:t>
            </w:r>
            <w:r w:rsidR="007D0D9D">
              <w:rPr>
                <w:noProof/>
                <w:webHidden/>
              </w:rPr>
              <w:tab/>
            </w:r>
            <w:r w:rsidR="007D0D9D">
              <w:rPr>
                <w:noProof/>
                <w:webHidden/>
              </w:rPr>
              <w:fldChar w:fldCharType="begin"/>
            </w:r>
            <w:r w:rsidR="007D0D9D">
              <w:rPr>
                <w:noProof/>
                <w:webHidden/>
              </w:rPr>
              <w:instrText xml:space="preserve"> PAGEREF _Toc61442485 \h </w:instrText>
            </w:r>
            <w:r w:rsidR="007D0D9D">
              <w:rPr>
                <w:noProof/>
                <w:webHidden/>
              </w:rPr>
            </w:r>
            <w:r w:rsidR="007D0D9D">
              <w:rPr>
                <w:noProof/>
                <w:webHidden/>
              </w:rPr>
              <w:fldChar w:fldCharType="separate"/>
            </w:r>
            <w:r w:rsidR="007D0D9D">
              <w:rPr>
                <w:noProof/>
                <w:webHidden/>
              </w:rPr>
              <w:t>6</w:t>
            </w:r>
            <w:r w:rsidR="007D0D9D">
              <w:rPr>
                <w:noProof/>
                <w:webHidden/>
              </w:rPr>
              <w:fldChar w:fldCharType="end"/>
            </w:r>
          </w:hyperlink>
        </w:p>
        <w:p w14:paraId="006B5213" w14:textId="76114F0A" w:rsidR="007D0D9D" w:rsidRDefault="00A31EB6">
          <w:pPr>
            <w:pStyle w:val="TOC2"/>
            <w:tabs>
              <w:tab w:val="right" w:leader="dot" w:pos="8630"/>
            </w:tabs>
            <w:rPr>
              <w:rFonts w:eastAsiaTheme="minorEastAsia"/>
              <w:noProof/>
              <w:color w:val="auto"/>
            </w:rPr>
          </w:pPr>
          <w:hyperlink w:anchor="_Toc61442486" w:history="1">
            <w:r w:rsidR="007D0D9D" w:rsidRPr="00FA77B0">
              <w:rPr>
                <w:rStyle w:val="Hyperlink"/>
                <w:noProof/>
              </w:rPr>
              <w:t>Week 17</w:t>
            </w:r>
            <w:r w:rsidR="007D0D9D">
              <w:rPr>
                <w:noProof/>
                <w:webHidden/>
              </w:rPr>
              <w:tab/>
            </w:r>
            <w:r w:rsidR="007D0D9D">
              <w:rPr>
                <w:noProof/>
                <w:webHidden/>
              </w:rPr>
              <w:fldChar w:fldCharType="begin"/>
            </w:r>
            <w:r w:rsidR="007D0D9D">
              <w:rPr>
                <w:noProof/>
                <w:webHidden/>
              </w:rPr>
              <w:instrText xml:space="preserve"> PAGEREF _Toc61442486 \h </w:instrText>
            </w:r>
            <w:r w:rsidR="007D0D9D">
              <w:rPr>
                <w:noProof/>
                <w:webHidden/>
              </w:rPr>
            </w:r>
            <w:r w:rsidR="007D0D9D">
              <w:rPr>
                <w:noProof/>
                <w:webHidden/>
              </w:rPr>
              <w:fldChar w:fldCharType="separate"/>
            </w:r>
            <w:r w:rsidR="007D0D9D">
              <w:rPr>
                <w:noProof/>
                <w:webHidden/>
              </w:rPr>
              <w:t>6</w:t>
            </w:r>
            <w:r w:rsidR="007D0D9D">
              <w:rPr>
                <w:noProof/>
                <w:webHidden/>
              </w:rPr>
              <w:fldChar w:fldCharType="end"/>
            </w:r>
          </w:hyperlink>
        </w:p>
        <w:p w14:paraId="30385B2D" w14:textId="4B548276" w:rsidR="007D0D9D" w:rsidRDefault="00A31EB6">
          <w:pPr>
            <w:pStyle w:val="TOC1"/>
            <w:tabs>
              <w:tab w:val="right" w:leader="dot" w:pos="8630"/>
            </w:tabs>
            <w:rPr>
              <w:rFonts w:eastAsiaTheme="minorEastAsia"/>
              <w:noProof/>
              <w:color w:val="auto"/>
            </w:rPr>
          </w:pPr>
          <w:hyperlink w:anchor="_Toc61442487" w:history="1">
            <w:r w:rsidR="007D0D9D" w:rsidRPr="00FA77B0">
              <w:rPr>
                <w:rStyle w:val="Hyperlink"/>
                <w:noProof/>
              </w:rPr>
              <w:t>Reflection</w:t>
            </w:r>
            <w:r w:rsidR="007D0D9D">
              <w:rPr>
                <w:noProof/>
                <w:webHidden/>
              </w:rPr>
              <w:tab/>
            </w:r>
            <w:r w:rsidR="007D0D9D">
              <w:rPr>
                <w:noProof/>
                <w:webHidden/>
              </w:rPr>
              <w:fldChar w:fldCharType="begin"/>
            </w:r>
            <w:r w:rsidR="007D0D9D">
              <w:rPr>
                <w:noProof/>
                <w:webHidden/>
              </w:rPr>
              <w:instrText xml:space="preserve"> PAGEREF _Toc61442487 \h </w:instrText>
            </w:r>
            <w:r w:rsidR="007D0D9D">
              <w:rPr>
                <w:noProof/>
                <w:webHidden/>
              </w:rPr>
            </w:r>
            <w:r w:rsidR="007D0D9D">
              <w:rPr>
                <w:noProof/>
                <w:webHidden/>
              </w:rPr>
              <w:fldChar w:fldCharType="separate"/>
            </w:r>
            <w:r w:rsidR="007D0D9D">
              <w:rPr>
                <w:noProof/>
                <w:webHidden/>
              </w:rPr>
              <w:t>7</w:t>
            </w:r>
            <w:r w:rsidR="007D0D9D">
              <w:rPr>
                <w:noProof/>
                <w:webHidden/>
              </w:rPr>
              <w:fldChar w:fldCharType="end"/>
            </w:r>
          </w:hyperlink>
        </w:p>
        <w:p w14:paraId="7D0E90A2" w14:textId="4C4E8DDE" w:rsidR="007D0D9D" w:rsidRDefault="00A31EB6">
          <w:pPr>
            <w:pStyle w:val="TOC1"/>
            <w:tabs>
              <w:tab w:val="right" w:leader="dot" w:pos="8630"/>
            </w:tabs>
            <w:rPr>
              <w:rFonts w:eastAsiaTheme="minorEastAsia"/>
              <w:noProof/>
              <w:color w:val="auto"/>
            </w:rPr>
          </w:pPr>
          <w:hyperlink w:anchor="_Toc61442488" w:history="1">
            <w:r w:rsidR="007D0D9D" w:rsidRPr="00FA77B0">
              <w:rPr>
                <w:rStyle w:val="Hyperlink"/>
                <w:noProof/>
              </w:rPr>
              <w:t>Minutes</w:t>
            </w:r>
            <w:r w:rsidR="007D0D9D">
              <w:rPr>
                <w:noProof/>
                <w:webHidden/>
              </w:rPr>
              <w:tab/>
            </w:r>
            <w:r w:rsidR="007D0D9D">
              <w:rPr>
                <w:noProof/>
                <w:webHidden/>
              </w:rPr>
              <w:fldChar w:fldCharType="begin"/>
            </w:r>
            <w:r w:rsidR="007D0D9D">
              <w:rPr>
                <w:noProof/>
                <w:webHidden/>
              </w:rPr>
              <w:instrText xml:space="preserve"> PAGEREF _Toc61442488 \h </w:instrText>
            </w:r>
            <w:r w:rsidR="007D0D9D">
              <w:rPr>
                <w:noProof/>
                <w:webHidden/>
              </w:rPr>
            </w:r>
            <w:r w:rsidR="007D0D9D">
              <w:rPr>
                <w:noProof/>
                <w:webHidden/>
              </w:rPr>
              <w:fldChar w:fldCharType="separate"/>
            </w:r>
            <w:r w:rsidR="007D0D9D">
              <w:rPr>
                <w:noProof/>
                <w:webHidden/>
              </w:rPr>
              <w:t>7</w:t>
            </w:r>
            <w:r w:rsidR="007D0D9D">
              <w:rPr>
                <w:noProof/>
                <w:webHidden/>
              </w:rPr>
              <w:fldChar w:fldCharType="end"/>
            </w:r>
          </w:hyperlink>
        </w:p>
        <w:p w14:paraId="7C84D6F9" w14:textId="32CF808A" w:rsidR="006020B0" w:rsidRDefault="006020B0">
          <w:r>
            <w:rPr>
              <w:b/>
              <w:bCs/>
              <w:noProof/>
            </w:rPr>
            <w:fldChar w:fldCharType="end"/>
          </w:r>
        </w:p>
      </w:sdtContent>
    </w:sdt>
    <w:p w14:paraId="6A418E09" w14:textId="616D1DE7" w:rsidR="006020B0" w:rsidRDefault="006020B0">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br w:type="page"/>
      </w:r>
    </w:p>
    <w:p w14:paraId="703BCF05" w14:textId="32DD4D11" w:rsidR="00C6554A" w:rsidRDefault="002A0F00" w:rsidP="00C6554A">
      <w:pPr>
        <w:pStyle w:val="Heading1"/>
      </w:pPr>
      <w:bookmarkStart w:id="5" w:name="_Toc61442474"/>
      <w:r>
        <w:lastRenderedPageBreak/>
        <w:t>Introduction</w:t>
      </w:r>
      <w:bookmarkEnd w:id="5"/>
    </w:p>
    <w:p w14:paraId="2F1E921E" w14:textId="7B3F0AEF" w:rsidR="00C6554A" w:rsidRDefault="00847DBD" w:rsidP="00847DBD">
      <w:r>
        <w:t xml:space="preserve"> Student Housing BV own different buildings which students can rent while studying in the Netherlands. </w:t>
      </w:r>
      <w:r w:rsidR="00DF530E">
        <w:t xml:space="preserve"> </w:t>
      </w:r>
      <w:r>
        <w:t xml:space="preserve">Because the facilities are </w:t>
      </w:r>
      <w:r w:rsidR="00DF530E">
        <w:t>shared,</w:t>
      </w:r>
      <w:r>
        <w:t xml:space="preserve"> </w:t>
      </w:r>
      <w:r w:rsidR="00DF530E">
        <w:t>Student Housing BV</w:t>
      </w:r>
      <w:r>
        <w:t xml:space="preserve"> ha</w:t>
      </w:r>
      <w:r w:rsidR="00DF530E">
        <w:t>s</w:t>
      </w:r>
      <w:r>
        <w:t xml:space="preserve"> been</w:t>
      </w:r>
      <w:r w:rsidR="00DF530E">
        <w:t xml:space="preserve"> receiving</w:t>
      </w:r>
      <w:r>
        <w:t xml:space="preserve"> complaints</w:t>
      </w:r>
      <w:r w:rsidR="00DF530E">
        <w:t xml:space="preserve"> about: unannounced parties, people do not clean up after them </w:t>
      </w:r>
      <w:r w:rsidR="00ED283F">
        <w:t xml:space="preserve">self, garbage disposal is not done in time </w:t>
      </w:r>
      <w:r w:rsidR="00DF530E">
        <w:t>and more. That is why we have been tasked to create an application to better arrange day to day situations and reduce the number of complaints.</w:t>
      </w:r>
    </w:p>
    <w:p w14:paraId="5D4577EA" w14:textId="05C02D31" w:rsidR="00ED283F" w:rsidRDefault="00ED283F">
      <w:r>
        <w:br w:type="page"/>
      </w:r>
    </w:p>
    <w:p w14:paraId="3892658D" w14:textId="0E55772D" w:rsidR="00DF530E" w:rsidRDefault="00ED283F" w:rsidP="00ED283F">
      <w:pPr>
        <w:pStyle w:val="Heading1"/>
      </w:pPr>
      <w:bookmarkStart w:id="6" w:name="_Toc61442475"/>
      <w:r>
        <w:lastRenderedPageBreak/>
        <w:t xml:space="preserve">Project </w:t>
      </w:r>
      <w:r w:rsidR="00BC12FA">
        <w:t>A</w:t>
      </w:r>
      <w:r>
        <w:t>nalysis</w:t>
      </w:r>
      <w:bookmarkEnd w:id="6"/>
      <w:r>
        <w:t xml:space="preserve"> </w:t>
      </w:r>
    </w:p>
    <w:p w14:paraId="21AC8130" w14:textId="77777777" w:rsidR="00ED283F" w:rsidRPr="00ED283F" w:rsidRDefault="00ED283F" w:rsidP="00ED283F"/>
    <w:p w14:paraId="4363D0B3" w14:textId="29321867" w:rsidR="00DF530E" w:rsidRDefault="00DF530E" w:rsidP="00DF530E">
      <w:pPr>
        <w:pStyle w:val="Heading2"/>
        <w:rPr>
          <w:rStyle w:val="SubtleReference"/>
          <w:smallCaps w:val="0"/>
          <w:color w:val="auto"/>
        </w:rPr>
      </w:pPr>
      <w:bookmarkStart w:id="7" w:name="_Toc61442476"/>
      <w:r w:rsidRPr="00ED283F">
        <w:rPr>
          <w:rStyle w:val="SubtleReference"/>
          <w:smallCaps w:val="0"/>
          <w:color w:val="auto"/>
        </w:rPr>
        <w:t>Who are our S</w:t>
      </w:r>
      <w:r w:rsidR="006020B0">
        <w:rPr>
          <w:rStyle w:val="SubtleReference"/>
          <w:smallCaps w:val="0"/>
          <w:color w:val="auto"/>
        </w:rPr>
        <w:t>takeholders</w:t>
      </w:r>
      <w:r w:rsidRPr="00ED283F">
        <w:rPr>
          <w:rStyle w:val="SubtleReference"/>
          <w:smallCaps w:val="0"/>
          <w:color w:val="auto"/>
        </w:rPr>
        <w:t>?</w:t>
      </w:r>
      <w:bookmarkEnd w:id="7"/>
    </w:p>
    <w:p w14:paraId="59704FC8" w14:textId="77777777" w:rsidR="00ED283F" w:rsidRPr="00ED283F" w:rsidRDefault="00ED283F" w:rsidP="00ED283F"/>
    <w:p w14:paraId="674A36B8" w14:textId="589CC021" w:rsidR="00DF530E" w:rsidRPr="00ED283F" w:rsidRDefault="00DF530E" w:rsidP="006020B0">
      <w:pPr>
        <w:pStyle w:val="ListBullet"/>
        <w:numPr>
          <w:ilvl w:val="0"/>
          <w:numId w:val="21"/>
        </w:numPr>
        <w:rPr>
          <w:color w:val="auto"/>
        </w:rPr>
      </w:pPr>
      <w:r w:rsidRPr="00ED283F">
        <w:rPr>
          <w:color w:val="auto"/>
        </w:rPr>
        <w:t>The owner of the student house (represented by our professor Vucht, Mieke C.M. van)</w:t>
      </w:r>
    </w:p>
    <w:p w14:paraId="25222CED" w14:textId="3550FF93" w:rsidR="00DF530E" w:rsidRPr="00ED283F" w:rsidRDefault="00DF530E" w:rsidP="006020B0">
      <w:pPr>
        <w:pStyle w:val="ListBullet"/>
        <w:numPr>
          <w:ilvl w:val="0"/>
          <w:numId w:val="21"/>
        </w:numPr>
        <w:rPr>
          <w:color w:val="auto"/>
        </w:rPr>
      </w:pPr>
      <w:r w:rsidRPr="00ED283F">
        <w:rPr>
          <w:color w:val="auto"/>
        </w:rPr>
        <w:t>The people living in the student house.</w:t>
      </w:r>
    </w:p>
    <w:p w14:paraId="03C4E7E3" w14:textId="68F15186" w:rsidR="00ED283F" w:rsidRDefault="00DF530E" w:rsidP="006020B0">
      <w:pPr>
        <w:pStyle w:val="ListBullet"/>
        <w:numPr>
          <w:ilvl w:val="0"/>
          <w:numId w:val="21"/>
        </w:numPr>
        <w:rPr>
          <w:color w:val="auto"/>
        </w:rPr>
      </w:pPr>
      <w:r w:rsidRPr="00ED283F">
        <w:rPr>
          <w:color w:val="auto"/>
        </w:rPr>
        <w:t>Us (Our 3 software engineers)</w:t>
      </w:r>
    </w:p>
    <w:p w14:paraId="0CD17D2A" w14:textId="5D12BA81" w:rsidR="00ED283F" w:rsidRDefault="00ED283F" w:rsidP="00BC12FA">
      <w:pPr>
        <w:pStyle w:val="ListBullet"/>
        <w:numPr>
          <w:ilvl w:val="0"/>
          <w:numId w:val="0"/>
        </w:numPr>
        <w:ind w:left="720"/>
        <w:rPr>
          <w:rStyle w:val="SubtleReference"/>
          <w:smallCaps w:val="0"/>
          <w:color w:val="auto"/>
          <w:u w:val="none"/>
        </w:rPr>
      </w:pPr>
    </w:p>
    <w:p w14:paraId="3289CD24" w14:textId="77777777" w:rsidR="00BC12FA" w:rsidRPr="00ED283F" w:rsidRDefault="00BC12FA" w:rsidP="00BC12FA">
      <w:pPr>
        <w:pStyle w:val="ListBullet"/>
        <w:numPr>
          <w:ilvl w:val="0"/>
          <w:numId w:val="0"/>
        </w:numPr>
        <w:ind w:left="720"/>
        <w:rPr>
          <w:rStyle w:val="SubtleReference"/>
          <w:smallCaps w:val="0"/>
          <w:color w:val="auto"/>
          <w:u w:val="none"/>
        </w:rPr>
      </w:pPr>
    </w:p>
    <w:p w14:paraId="69232A08" w14:textId="6180FC96" w:rsidR="00ED283F" w:rsidRPr="006020B0" w:rsidRDefault="00ED283F" w:rsidP="00ED283F">
      <w:pPr>
        <w:pStyle w:val="Heading2"/>
        <w:rPr>
          <w:rStyle w:val="SubtleReference"/>
          <w:rFonts w:cs="Times New Roman"/>
          <w:szCs w:val="24"/>
        </w:rPr>
      </w:pPr>
      <w:bookmarkStart w:id="8" w:name="_Toc61442477"/>
      <w:r w:rsidRPr="006020B0">
        <w:rPr>
          <w:rStyle w:val="SubtleReference"/>
          <w:rFonts w:cs="Times New Roman"/>
          <w:szCs w:val="24"/>
        </w:rPr>
        <w:t xml:space="preserve">Who are our </w:t>
      </w:r>
      <w:r w:rsidR="006020B0">
        <w:rPr>
          <w:rStyle w:val="SubtleReference"/>
          <w:rFonts w:cs="Times New Roman"/>
          <w:szCs w:val="24"/>
        </w:rPr>
        <w:t>end</w:t>
      </w:r>
      <w:r w:rsidRPr="006020B0">
        <w:rPr>
          <w:rStyle w:val="SubtleReference"/>
          <w:rFonts w:cs="Times New Roman"/>
          <w:szCs w:val="24"/>
        </w:rPr>
        <w:t>-</w:t>
      </w:r>
      <w:r w:rsidR="006020B0">
        <w:rPr>
          <w:rStyle w:val="SubtleReference"/>
          <w:rFonts w:cs="Times New Roman"/>
          <w:szCs w:val="24"/>
        </w:rPr>
        <w:t>users</w:t>
      </w:r>
      <w:r w:rsidRPr="006020B0">
        <w:rPr>
          <w:rStyle w:val="SubtleReference"/>
          <w:rFonts w:cs="Times New Roman"/>
          <w:szCs w:val="24"/>
        </w:rPr>
        <w:t>?</w:t>
      </w:r>
      <w:bookmarkEnd w:id="8"/>
    </w:p>
    <w:p w14:paraId="696F49E7" w14:textId="77777777" w:rsidR="00ED283F" w:rsidRPr="00ED283F" w:rsidRDefault="00ED283F" w:rsidP="00ED283F"/>
    <w:p w14:paraId="05106F31" w14:textId="232256D4" w:rsidR="00ED283F" w:rsidRPr="00ED283F" w:rsidRDefault="00ED283F" w:rsidP="00ED283F">
      <w:pPr>
        <w:rPr>
          <w:rFonts w:cs="Times New Roman"/>
          <w:b/>
          <w:bCs/>
          <w:color w:val="auto"/>
        </w:rPr>
      </w:pPr>
      <w:r w:rsidRPr="00ED283F">
        <w:rPr>
          <w:rFonts w:cs="Times New Roman"/>
          <w:b/>
          <w:bCs/>
          <w:color w:val="auto"/>
        </w:rPr>
        <w:t>Our end users are:</w:t>
      </w:r>
    </w:p>
    <w:p w14:paraId="62866F0F" w14:textId="77777777" w:rsidR="00ED283F" w:rsidRPr="00ED283F" w:rsidRDefault="00ED283F" w:rsidP="006020B0">
      <w:pPr>
        <w:pStyle w:val="ListParagraph"/>
        <w:numPr>
          <w:ilvl w:val="0"/>
          <w:numId w:val="20"/>
        </w:numPr>
        <w:rPr>
          <w:rFonts w:cs="Times New Roman"/>
          <w:sz w:val="22"/>
          <w:szCs w:val="22"/>
        </w:rPr>
      </w:pPr>
      <w:r w:rsidRPr="00ED283F">
        <w:rPr>
          <w:rFonts w:cs="Times New Roman"/>
          <w:sz w:val="22"/>
          <w:szCs w:val="22"/>
        </w:rPr>
        <w:t>The residents of the student house.</w:t>
      </w:r>
    </w:p>
    <w:p w14:paraId="5A5F7E7F" w14:textId="77777777" w:rsidR="00ED283F" w:rsidRPr="00ED283F" w:rsidRDefault="00ED283F" w:rsidP="006020B0">
      <w:pPr>
        <w:pStyle w:val="ListParagraph"/>
        <w:numPr>
          <w:ilvl w:val="0"/>
          <w:numId w:val="20"/>
        </w:numPr>
        <w:rPr>
          <w:rFonts w:cs="Times New Roman"/>
          <w:sz w:val="22"/>
          <w:szCs w:val="22"/>
        </w:rPr>
      </w:pPr>
      <w:r w:rsidRPr="00ED283F">
        <w:rPr>
          <w:rFonts w:cs="Times New Roman"/>
          <w:sz w:val="22"/>
          <w:szCs w:val="22"/>
        </w:rPr>
        <w:t>The owners of the student house.</w:t>
      </w:r>
    </w:p>
    <w:p w14:paraId="5C0C29FA" w14:textId="6B8FB598" w:rsidR="00ED283F" w:rsidRDefault="00ED283F" w:rsidP="00ED283F"/>
    <w:p w14:paraId="0336680E" w14:textId="77777777" w:rsidR="00BC12FA" w:rsidRPr="00ED283F" w:rsidRDefault="00BC12FA" w:rsidP="00ED283F"/>
    <w:p w14:paraId="53834423" w14:textId="1CA25E5B" w:rsidR="00ED283F" w:rsidRPr="006020B0" w:rsidRDefault="00ED283F" w:rsidP="00BC12FA">
      <w:pPr>
        <w:pStyle w:val="Heading2"/>
        <w:rPr>
          <w:rStyle w:val="SubtleReference"/>
          <w:rFonts w:cs="Times New Roman"/>
          <w:color w:val="auto"/>
          <w:szCs w:val="24"/>
        </w:rPr>
      </w:pPr>
      <w:bookmarkStart w:id="9" w:name="_Toc61442478"/>
      <w:r w:rsidRPr="006020B0">
        <w:rPr>
          <w:rStyle w:val="SubtleReference"/>
          <w:rFonts w:cs="Times New Roman"/>
          <w:color w:val="auto"/>
          <w:szCs w:val="24"/>
        </w:rPr>
        <w:t>Problems that the residents face</w:t>
      </w:r>
      <w:bookmarkEnd w:id="9"/>
    </w:p>
    <w:p w14:paraId="1C0A956A" w14:textId="77777777" w:rsidR="00BC12FA" w:rsidRPr="00BC12FA" w:rsidRDefault="00BC12FA" w:rsidP="00BC12FA"/>
    <w:p w14:paraId="6DD9E654" w14:textId="77777777" w:rsidR="00ED283F" w:rsidRPr="00ED283F" w:rsidRDefault="00ED283F" w:rsidP="00ED283F">
      <w:pPr>
        <w:pStyle w:val="ListParagraph"/>
        <w:numPr>
          <w:ilvl w:val="0"/>
          <w:numId w:val="18"/>
        </w:numPr>
        <w:rPr>
          <w:rFonts w:cs="Times New Roman"/>
          <w:sz w:val="22"/>
          <w:szCs w:val="22"/>
        </w:rPr>
      </w:pPr>
      <w:r w:rsidRPr="00ED283F">
        <w:rPr>
          <w:rFonts w:cs="Times New Roman"/>
          <w:sz w:val="22"/>
          <w:szCs w:val="22"/>
        </w:rPr>
        <w:t>Appointed persons not cleaning the shared facilities. (Schedules feature)</w:t>
      </w:r>
    </w:p>
    <w:p w14:paraId="5B6608C5" w14:textId="77777777" w:rsidR="00ED283F" w:rsidRPr="00ED283F" w:rsidRDefault="00ED283F" w:rsidP="00ED283F">
      <w:pPr>
        <w:pStyle w:val="ListParagraph"/>
        <w:numPr>
          <w:ilvl w:val="0"/>
          <w:numId w:val="18"/>
        </w:numPr>
        <w:rPr>
          <w:rFonts w:cs="Times New Roman"/>
          <w:sz w:val="22"/>
          <w:szCs w:val="22"/>
        </w:rPr>
      </w:pPr>
      <w:r w:rsidRPr="00ED283F">
        <w:rPr>
          <w:rFonts w:cs="Times New Roman"/>
          <w:sz w:val="22"/>
          <w:szCs w:val="22"/>
        </w:rPr>
        <w:t>Groceries are not done or paid for shared items such as toilet paper, dish soap, etc. (Complaints feature)</w:t>
      </w:r>
    </w:p>
    <w:p w14:paraId="746B48E7" w14:textId="77777777" w:rsidR="00ED283F" w:rsidRPr="00ED283F" w:rsidRDefault="00ED283F" w:rsidP="00ED283F">
      <w:pPr>
        <w:pStyle w:val="ListParagraph"/>
        <w:numPr>
          <w:ilvl w:val="0"/>
          <w:numId w:val="18"/>
        </w:numPr>
        <w:rPr>
          <w:rFonts w:cs="Times New Roman"/>
          <w:sz w:val="22"/>
          <w:szCs w:val="22"/>
        </w:rPr>
      </w:pPr>
      <w:r w:rsidRPr="00ED283F">
        <w:rPr>
          <w:rFonts w:cs="Times New Roman"/>
          <w:sz w:val="22"/>
          <w:szCs w:val="22"/>
        </w:rPr>
        <w:t>Garbage disposal is not done on time (Schedule feature)</w:t>
      </w:r>
    </w:p>
    <w:p w14:paraId="52D8AFDE" w14:textId="77777777" w:rsidR="00ED283F" w:rsidRPr="00ED283F" w:rsidRDefault="00ED283F" w:rsidP="00ED283F">
      <w:pPr>
        <w:pStyle w:val="ListParagraph"/>
        <w:numPr>
          <w:ilvl w:val="0"/>
          <w:numId w:val="18"/>
        </w:numPr>
        <w:rPr>
          <w:rFonts w:cs="Times New Roman"/>
          <w:sz w:val="22"/>
          <w:szCs w:val="22"/>
        </w:rPr>
      </w:pPr>
      <w:r w:rsidRPr="00ED283F">
        <w:rPr>
          <w:rFonts w:cs="Times New Roman"/>
          <w:sz w:val="22"/>
          <w:szCs w:val="22"/>
        </w:rPr>
        <w:t>Unannounced parties, gatherings etc. (Rules feature)</w:t>
      </w:r>
    </w:p>
    <w:p w14:paraId="5DDFAB7E" w14:textId="77777777" w:rsidR="00ED283F" w:rsidRPr="00ED283F" w:rsidRDefault="00ED283F" w:rsidP="00ED283F">
      <w:pPr>
        <w:pStyle w:val="ListParagraph"/>
        <w:numPr>
          <w:ilvl w:val="0"/>
          <w:numId w:val="18"/>
        </w:numPr>
        <w:rPr>
          <w:rFonts w:cs="Times New Roman"/>
          <w:sz w:val="22"/>
          <w:szCs w:val="22"/>
        </w:rPr>
      </w:pPr>
      <w:r w:rsidRPr="00ED283F">
        <w:rPr>
          <w:rFonts w:cs="Times New Roman"/>
          <w:sz w:val="22"/>
          <w:szCs w:val="22"/>
        </w:rPr>
        <w:t>Agreements between students for compromises. (Discussion feature)</w:t>
      </w:r>
    </w:p>
    <w:p w14:paraId="2A5FDE5A" w14:textId="68C2E46D" w:rsidR="00ED283F" w:rsidRDefault="00ED283F"/>
    <w:p w14:paraId="07E764DF" w14:textId="34800D9A" w:rsidR="00ED283F" w:rsidRDefault="00ED283F" w:rsidP="00ED283F">
      <w:pPr>
        <w:pStyle w:val="ListBullet"/>
        <w:numPr>
          <w:ilvl w:val="0"/>
          <w:numId w:val="0"/>
        </w:numPr>
        <w:ind w:left="720" w:hanging="360"/>
      </w:pPr>
    </w:p>
    <w:p w14:paraId="1F6965C7" w14:textId="6FF2F038" w:rsidR="00BC12FA" w:rsidRDefault="00BC12FA" w:rsidP="00BC12FA">
      <w:pPr>
        <w:pStyle w:val="Heading2"/>
        <w:rPr>
          <w:rStyle w:val="SubtleReference"/>
          <w:rFonts w:cs="Times New Roman"/>
          <w:szCs w:val="24"/>
        </w:rPr>
      </w:pPr>
      <w:bookmarkStart w:id="10" w:name="_Toc61442479"/>
      <w:r w:rsidRPr="006020B0">
        <w:rPr>
          <w:rStyle w:val="SubtleReference"/>
          <w:rFonts w:cs="Times New Roman"/>
          <w:szCs w:val="24"/>
        </w:rPr>
        <w:lastRenderedPageBreak/>
        <w:t>Which functionalities will our software have?</w:t>
      </w:r>
      <w:bookmarkEnd w:id="10"/>
    </w:p>
    <w:p w14:paraId="55F68556" w14:textId="77777777" w:rsidR="006020B0" w:rsidRPr="006020B0" w:rsidRDefault="006020B0" w:rsidP="006020B0"/>
    <w:p w14:paraId="29723CB1" w14:textId="77777777" w:rsidR="00BC12FA" w:rsidRPr="00BC12FA" w:rsidRDefault="00BC12FA" w:rsidP="00BC12FA">
      <w:pPr>
        <w:rPr>
          <w:rFonts w:cs="Times New Roman"/>
        </w:rPr>
      </w:pPr>
      <w:r w:rsidRPr="00BC12FA">
        <w:rPr>
          <w:rFonts w:cs="Times New Roman"/>
        </w:rPr>
        <w:t>Me discussed and in the end made the following criteria:</w:t>
      </w:r>
    </w:p>
    <w:p w14:paraId="1E8F0B06" w14:textId="6A1B8910" w:rsidR="00BC12FA" w:rsidRPr="00BC12FA" w:rsidRDefault="00BC12FA" w:rsidP="006020B0">
      <w:pPr>
        <w:pStyle w:val="ListParagraph"/>
        <w:numPr>
          <w:ilvl w:val="0"/>
          <w:numId w:val="22"/>
        </w:numPr>
        <w:rPr>
          <w:rFonts w:cs="Times New Roman"/>
          <w:sz w:val="22"/>
          <w:szCs w:val="22"/>
        </w:rPr>
      </w:pPr>
      <w:r w:rsidRPr="00BC12FA">
        <w:rPr>
          <w:rFonts w:cs="Times New Roman"/>
          <w:sz w:val="22"/>
          <w:szCs w:val="22"/>
        </w:rPr>
        <w:t>Allow residents to make a schedule of chores and arrangements between each other.</w:t>
      </w:r>
    </w:p>
    <w:p w14:paraId="70A6ABE9" w14:textId="0F0F3DDC" w:rsidR="00BC12FA" w:rsidRPr="00BC12FA" w:rsidRDefault="00BC12FA" w:rsidP="006020B0">
      <w:pPr>
        <w:pStyle w:val="ListParagraph"/>
        <w:numPr>
          <w:ilvl w:val="0"/>
          <w:numId w:val="22"/>
        </w:numPr>
        <w:rPr>
          <w:rFonts w:cs="Times New Roman"/>
          <w:sz w:val="22"/>
          <w:szCs w:val="22"/>
        </w:rPr>
      </w:pPr>
      <w:r w:rsidRPr="00BC12FA">
        <w:rPr>
          <w:rFonts w:cs="Times New Roman"/>
          <w:sz w:val="22"/>
          <w:szCs w:val="22"/>
        </w:rPr>
        <w:t xml:space="preserve">Must have a pre-written house rules, which can be seen by the guests </w:t>
      </w:r>
      <w:r w:rsidRPr="006020B0">
        <w:rPr>
          <w:rFonts w:cs="Times New Roman"/>
          <w:sz w:val="22"/>
          <w:szCs w:val="22"/>
        </w:rPr>
        <w:t>but</w:t>
      </w:r>
      <w:r w:rsidRPr="00BC12FA">
        <w:rPr>
          <w:rFonts w:cs="Times New Roman"/>
          <w:sz w:val="22"/>
          <w:szCs w:val="22"/>
        </w:rPr>
        <w:t xml:space="preserve"> </w:t>
      </w:r>
      <w:r w:rsidRPr="006020B0">
        <w:rPr>
          <w:rFonts w:cs="Times New Roman"/>
          <w:b/>
          <w:bCs/>
          <w:sz w:val="22"/>
          <w:szCs w:val="22"/>
          <w:u w:val="single"/>
        </w:rPr>
        <w:t>only</w:t>
      </w:r>
      <w:r w:rsidRPr="00BC12FA">
        <w:rPr>
          <w:rFonts w:cs="Times New Roman"/>
          <w:sz w:val="22"/>
          <w:szCs w:val="22"/>
        </w:rPr>
        <w:t xml:space="preserve"> employees should be able to make changes to the rules (make new ones or remove old ones) </w:t>
      </w:r>
    </w:p>
    <w:p w14:paraId="451DF577" w14:textId="6C2194C6" w:rsidR="00BC12FA" w:rsidRPr="00BC12FA" w:rsidRDefault="00BC12FA" w:rsidP="006020B0">
      <w:pPr>
        <w:pStyle w:val="ListParagraph"/>
        <w:numPr>
          <w:ilvl w:val="0"/>
          <w:numId w:val="22"/>
        </w:numPr>
        <w:rPr>
          <w:rFonts w:cs="Times New Roman"/>
          <w:sz w:val="22"/>
          <w:szCs w:val="22"/>
        </w:rPr>
      </w:pPr>
      <w:r w:rsidRPr="00BC12FA">
        <w:rPr>
          <w:rFonts w:cs="Times New Roman"/>
          <w:sz w:val="22"/>
          <w:szCs w:val="22"/>
        </w:rPr>
        <w:t>Employees should also be able to gather complaints and print them</w:t>
      </w:r>
      <w:r>
        <w:rPr>
          <w:rFonts w:cs="Times New Roman"/>
          <w:sz w:val="22"/>
          <w:szCs w:val="22"/>
        </w:rPr>
        <w:t xml:space="preserve"> (change their status)</w:t>
      </w:r>
      <w:r w:rsidRPr="00BC12FA">
        <w:rPr>
          <w:rFonts w:cs="Times New Roman"/>
          <w:sz w:val="22"/>
          <w:szCs w:val="22"/>
        </w:rPr>
        <w:t>.</w:t>
      </w:r>
    </w:p>
    <w:p w14:paraId="295EBEC2" w14:textId="156CAA88" w:rsidR="00BC12FA" w:rsidRDefault="00BC12FA" w:rsidP="006020B0">
      <w:pPr>
        <w:pStyle w:val="ListParagraph"/>
        <w:numPr>
          <w:ilvl w:val="0"/>
          <w:numId w:val="22"/>
        </w:numPr>
        <w:rPr>
          <w:rFonts w:cs="Times New Roman"/>
          <w:sz w:val="22"/>
          <w:szCs w:val="22"/>
        </w:rPr>
      </w:pPr>
      <w:r w:rsidRPr="00BC12FA">
        <w:rPr>
          <w:rFonts w:cs="Times New Roman"/>
          <w:sz w:val="22"/>
          <w:szCs w:val="22"/>
        </w:rPr>
        <w:t xml:space="preserve"> Residents can file complaints anonymously with date time stamps.</w:t>
      </w:r>
    </w:p>
    <w:p w14:paraId="04D6CFC5" w14:textId="468F51C3" w:rsidR="006020B0" w:rsidRDefault="006020B0" w:rsidP="006020B0">
      <w:pPr>
        <w:rPr>
          <w:rFonts w:cs="Times New Roman"/>
        </w:rPr>
      </w:pPr>
    </w:p>
    <w:p w14:paraId="03408FDE" w14:textId="5EDBEBF2" w:rsidR="006020B0" w:rsidRDefault="006020B0" w:rsidP="006020B0">
      <w:pPr>
        <w:rPr>
          <w:rFonts w:cs="Times New Roman"/>
        </w:rPr>
      </w:pPr>
    </w:p>
    <w:p w14:paraId="35F79AE1" w14:textId="76FD6CCC" w:rsidR="006020B0" w:rsidRDefault="006020B0" w:rsidP="006020B0">
      <w:pPr>
        <w:rPr>
          <w:rFonts w:cs="Times New Roman"/>
        </w:rPr>
      </w:pPr>
    </w:p>
    <w:p w14:paraId="7343BDC0" w14:textId="058A5344" w:rsidR="006020B0" w:rsidRDefault="00485C8C" w:rsidP="006020B0">
      <w:pPr>
        <w:pStyle w:val="Heading2"/>
      </w:pPr>
      <w:bookmarkStart w:id="11" w:name="_Toc61442480"/>
      <w:r>
        <w:t>Sketch G</w:t>
      </w:r>
      <w:r w:rsidR="006020B0">
        <w:t>ui</w:t>
      </w:r>
      <w:bookmarkEnd w:id="11"/>
    </w:p>
    <w:p w14:paraId="5AD2EF20" w14:textId="666E40AD" w:rsidR="003F2C44" w:rsidRPr="00FE3C70" w:rsidRDefault="003F2C44" w:rsidP="003F2C44">
      <w:pPr>
        <w:rPr>
          <w:rFonts w:ascii="Times New Roman" w:hAnsi="Times New Roman" w:cs="Times New Roman"/>
          <w:sz w:val="32"/>
          <w:szCs w:val="32"/>
        </w:rPr>
      </w:pPr>
      <w:r w:rsidRPr="00FE3C70">
        <w:rPr>
          <w:rFonts w:ascii="Times New Roman" w:hAnsi="Times New Roman" w:cs="Times New Roman"/>
          <w:sz w:val="32"/>
          <w:szCs w:val="32"/>
        </w:rPr>
        <w:t xml:space="preserve">for the look of our </w:t>
      </w:r>
      <w:r w:rsidR="00485C8C" w:rsidRPr="00FE3C70">
        <w:rPr>
          <w:rFonts w:ascii="Times New Roman" w:hAnsi="Times New Roman" w:cs="Times New Roman"/>
          <w:sz w:val="32"/>
          <w:szCs w:val="32"/>
        </w:rPr>
        <w:t>app,</w:t>
      </w:r>
      <w:r w:rsidRPr="00FE3C70">
        <w:rPr>
          <w:rFonts w:ascii="Times New Roman" w:hAnsi="Times New Roman" w:cs="Times New Roman"/>
          <w:sz w:val="32"/>
          <w:szCs w:val="32"/>
        </w:rPr>
        <w:t xml:space="preserve"> we made a simple sketch of how it may look in the end.</w:t>
      </w:r>
    </w:p>
    <w:p w14:paraId="137B90F1" w14:textId="77777777" w:rsidR="006020B0" w:rsidRPr="006020B0" w:rsidRDefault="006020B0" w:rsidP="006020B0"/>
    <w:p w14:paraId="6DDFC1F7" w14:textId="5E6CCEE3" w:rsidR="00BC12FA" w:rsidRDefault="006020B0" w:rsidP="00ED283F">
      <w:pPr>
        <w:pStyle w:val="ListBullet"/>
        <w:numPr>
          <w:ilvl w:val="0"/>
          <w:numId w:val="0"/>
        </w:numPr>
        <w:ind w:left="720" w:hanging="360"/>
      </w:pPr>
      <w:r>
        <w:rPr>
          <w:noProof/>
        </w:rPr>
        <w:drawing>
          <wp:inline distT="0" distB="0" distL="0" distR="0" wp14:anchorId="04BB7FBF" wp14:editId="3BD5D582">
            <wp:extent cx="3790347" cy="27654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282" cy="2777771"/>
                    </a:xfrm>
                    <a:prstGeom prst="rect">
                      <a:avLst/>
                    </a:prstGeom>
                    <a:noFill/>
                    <a:ln>
                      <a:noFill/>
                    </a:ln>
                  </pic:spPr>
                </pic:pic>
              </a:graphicData>
            </a:graphic>
          </wp:inline>
        </w:drawing>
      </w:r>
    </w:p>
    <w:p w14:paraId="20703C85" w14:textId="25A2A2AA" w:rsidR="006020B0" w:rsidRDefault="00BC12FA" w:rsidP="006020B0">
      <w:pPr>
        <w:pStyle w:val="Heading1"/>
      </w:pPr>
      <w:bookmarkStart w:id="12" w:name="_Toc61442481"/>
      <w:r>
        <w:lastRenderedPageBreak/>
        <w:t>The Process and Challenges</w:t>
      </w:r>
      <w:bookmarkEnd w:id="12"/>
      <w:r>
        <w:t xml:space="preserve"> </w:t>
      </w:r>
    </w:p>
    <w:p w14:paraId="6776497C" w14:textId="77777777" w:rsidR="006020B0" w:rsidRDefault="006020B0" w:rsidP="006020B0">
      <w:pPr>
        <w:pStyle w:val="Heading1"/>
      </w:pPr>
    </w:p>
    <w:p w14:paraId="281C4CD8" w14:textId="506E7186" w:rsidR="006020B0" w:rsidRPr="00B542E0" w:rsidRDefault="00B542E0" w:rsidP="006020B0">
      <w:pPr>
        <w:rPr>
          <w:sz w:val="26"/>
          <w:szCs w:val="26"/>
        </w:rPr>
      </w:pPr>
      <w:r w:rsidRPr="00B542E0">
        <w:rPr>
          <w:sz w:val="26"/>
          <w:szCs w:val="26"/>
        </w:rPr>
        <w:t>The main challenges that we as a group faced during this project were using Static</w:t>
      </w:r>
      <w:r w:rsidR="004101DC">
        <w:rPr>
          <w:sz w:val="26"/>
          <w:szCs w:val="26"/>
        </w:rPr>
        <w:t xml:space="preserve"> to access information between different forms</w:t>
      </w:r>
      <w:r w:rsidRPr="00B542E0">
        <w:rPr>
          <w:sz w:val="26"/>
          <w:szCs w:val="26"/>
        </w:rPr>
        <w:t xml:space="preserve">, figuring out our final GUI layout. We changed the layout of our application quite a bit going from 3 forms to 2 and then back to 3. </w:t>
      </w:r>
    </w:p>
    <w:p w14:paraId="1EF9F7D0" w14:textId="77777777" w:rsidR="006020B0" w:rsidRDefault="006020B0" w:rsidP="006020B0">
      <w:pPr>
        <w:pStyle w:val="Heading2"/>
      </w:pPr>
      <w:bookmarkStart w:id="13" w:name="_Toc61442482"/>
      <w:r>
        <w:t>Week 13</w:t>
      </w:r>
      <w:bookmarkEnd w:id="13"/>
    </w:p>
    <w:p w14:paraId="2652673B" w14:textId="77777777" w:rsidR="006020B0" w:rsidRDefault="006020B0" w:rsidP="006020B0">
      <w:pPr>
        <w:pStyle w:val="Heading2"/>
      </w:pPr>
    </w:p>
    <w:p w14:paraId="6E7FEE2A" w14:textId="0E9F712B" w:rsidR="00346A87" w:rsidRDefault="00F14A9E" w:rsidP="006020B0">
      <w:r>
        <w:t>In the first week we</w:t>
      </w:r>
      <w:r w:rsidR="00FF06F0">
        <w:t xml:space="preserve"> go the task</w:t>
      </w:r>
      <w:r>
        <w:t xml:space="preserve"> to form a group, divide the work, and make a project analysis. </w:t>
      </w:r>
      <w:r w:rsidR="00FF06F0">
        <w:t>After first meeting and then discussing, w</w:t>
      </w:r>
      <w:r>
        <w:t>e had an idea of how we wanted the GUI to look like</w:t>
      </w:r>
      <w:r w:rsidR="00FF06F0">
        <w:t>. So,</w:t>
      </w:r>
      <w:r>
        <w:t xml:space="preserve"> we started </w:t>
      </w:r>
      <w:r w:rsidR="00FF06F0">
        <w:t>designing the</w:t>
      </w:r>
      <w:r>
        <w:t xml:space="preserve"> </w:t>
      </w:r>
      <w:r w:rsidR="00FF06F0">
        <w:t>initial version</w:t>
      </w:r>
      <w:r>
        <w:t xml:space="preserve"> for the GUI</w:t>
      </w:r>
      <w:r w:rsidR="00FF06F0">
        <w:t xml:space="preserve"> together</w:t>
      </w:r>
      <w:r>
        <w:t>.</w:t>
      </w:r>
      <w:r w:rsidR="00FF06F0">
        <w:t xml:space="preserve"> After the GUI was done, we divide the remaining work among ourselves.</w:t>
      </w:r>
      <w:r w:rsidR="00767C81">
        <w:t xml:space="preserve"> Late</w:t>
      </w:r>
      <w:r w:rsidR="00485C8C">
        <w:t>r</w:t>
      </w:r>
      <w:r w:rsidR="00767C81">
        <w:t xml:space="preserve"> that week we had a meeting with </w:t>
      </w:r>
      <w:r w:rsidR="00485C8C">
        <w:t>our project mentor</w:t>
      </w:r>
      <w:r w:rsidR="00767C81">
        <w:t xml:space="preserve"> about the project and implemented the</w:t>
      </w:r>
      <w:r w:rsidR="00BD012D">
        <w:t xml:space="preserve"> needed</w:t>
      </w:r>
      <w:r w:rsidR="00767C81">
        <w:t xml:space="preserve"> changes according to </w:t>
      </w:r>
      <w:r w:rsidR="00BD012D">
        <w:t>the given feedback</w:t>
      </w:r>
      <w:r w:rsidR="00767C81">
        <w:t xml:space="preserve">. </w:t>
      </w:r>
    </w:p>
    <w:p w14:paraId="14A72669" w14:textId="72CFAA6C" w:rsidR="00346A87" w:rsidRDefault="007D0D9D" w:rsidP="006020B0">
      <w:r>
        <w:t>Challenges:</w:t>
      </w:r>
    </w:p>
    <w:p w14:paraId="79B1FC2A" w14:textId="00CF1833" w:rsidR="00FF06F0" w:rsidRDefault="00FF06F0" w:rsidP="006020B0">
      <w:r>
        <w:t xml:space="preserve"> There were no real challenges the first week everything w</w:t>
      </w:r>
      <w:r w:rsidR="00767C81">
        <w:t>as</w:t>
      </w:r>
      <w:r>
        <w:t xml:space="preserve"> relatively easy</w:t>
      </w:r>
      <w:r w:rsidR="00427349">
        <w:t>,</w:t>
      </w:r>
      <w:r w:rsidR="00767C81">
        <w:t xml:space="preserve"> there were some </w:t>
      </w:r>
      <w:r w:rsidR="00346A87">
        <w:t xml:space="preserve">minor </w:t>
      </w:r>
      <w:r w:rsidR="00767C81">
        <w:t xml:space="preserve">problems </w:t>
      </w:r>
      <w:r w:rsidR="00427349">
        <w:t>w</w:t>
      </w:r>
      <w:r w:rsidR="00346A87">
        <w:t>hen</w:t>
      </w:r>
      <w:r w:rsidR="00427349">
        <w:t xml:space="preserve"> </w:t>
      </w:r>
      <w:r w:rsidR="00346A87">
        <w:t>uploading</w:t>
      </w:r>
      <w:r w:rsidR="00427349">
        <w:t xml:space="preserve"> to </w:t>
      </w:r>
      <w:r w:rsidR="007C1331">
        <w:t>GitHub.</w:t>
      </w:r>
    </w:p>
    <w:p w14:paraId="44EB48C0" w14:textId="77777777" w:rsidR="00FF06F0" w:rsidRDefault="00FF06F0" w:rsidP="006020B0"/>
    <w:p w14:paraId="595BD7A6" w14:textId="25612791" w:rsidR="00BC12FA" w:rsidRDefault="00FF06F0" w:rsidP="00FF06F0">
      <w:pPr>
        <w:pStyle w:val="Heading2"/>
      </w:pPr>
      <w:bookmarkStart w:id="14" w:name="_Toc61442483"/>
      <w:r>
        <w:t>Week 14</w:t>
      </w:r>
      <w:bookmarkEnd w:id="14"/>
      <w:r>
        <w:t xml:space="preserve">  </w:t>
      </w:r>
    </w:p>
    <w:p w14:paraId="7205D4EE" w14:textId="6B794FD3" w:rsidR="00BC12FA" w:rsidRDefault="00767C81" w:rsidP="00FF06F0">
      <w:r>
        <w:t xml:space="preserve">Week 14 we added a third form, the login form that that opens the Administrative panel or </w:t>
      </w:r>
      <w:r w:rsidR="007C1331">
        <w:t>the tenant form, depending on the inputted username and password. There was a Discussion tab added</w:t>
      </w:r>
      <w:r w:rsidR="00BD012D">
        <w:t xml:space="preserve"> </w:t>
      </w:r>
      <w:r w:rsidR="007C1331">
        <w:t xml:space="preserve">to the form where the </w:t>
      </w:r>
      <w:r w:rsidR="00E568E1">
        <w:t>tenants can communicate</w:t>
      </w:r>
      <w:r w:rsidR="00346A87">
        <w:t xml:space="preserve"> and come to an agreement</w:t>
      </w:r>
      <w:r w:rsidR="00E568E1">
        <w:t xml:space="preserve"> with each other.</w:t>
      </w:r>
      <w:r w:rsidR="00BD012D">
        <w:t xml:space="preserve"> After we decide how the </w:t>
      </w:r>
      <w:r w:rsidR="00346A87">
        <w:t xml:space="preserve">classes would be structured and connected, we started to work on our classes individually.  </w:t>
      </w:r>
    </w:p>
    <w:p w14:paraId="27F84F02" w14:textId="090B1B25" w:rsidR="00346A87" w:rsidRDefault="007D0D9D" w:rsidP="00FF06F0">
      <w:r>
        <w:t>Challenges:</w:t>
      </w:r>
    </w:p>
    <w:p w14:paraId="072FA8DA" w14:textId="78A26E6D" w:rsidR="00346A87" w:rsidRDefault="00346A87" w:rsidP="00FF06F0">
      <w:r>
        <w:t>The main challenges this week were figuring out how to work with multiple form</w:t>
      </w:r>
      <w:r w:rsidR="00D33B66">
        <w:t>s</w:t>
      </w:r>
      <w:r>
        <w:t xml:space="preserve"> </w:t>
      </w:r>
      <w:r w:rsidR="00F10E19">
        <w:t xml:space="preserve">and transferring data (in our case a list) from one form to the other from, </w:t>
      </w:r>
      <w:r>
        <w:t xml:space="preserve">because we started </w:t>
      </w:r>
      <w:r w:rsidR="00F10E19">
        <w:t>early,</w:t>
      </w:r>
      <w:r>
        <w:t xml:space="preserve"> </w:t>
      </w:r>
      <w:r w:rsidR="00F10E19">
        <w:t xml:space="preserve">and </w:t>
      </w:r>
      <w:r>
        <w:t xml:space="preserve">it was not explained yet. </w:t>
      </w:r>
      <w:r w:rsidR="00F10E19">
        <w:t>Another challenge was creating and uploading to a branch on GitHub.</w:t>
      </w:r>
      <w:r w:rsidR="00BD50B8">
        <w:t xml:space="preserve"> We decide to wait until static was explained properly to continue with our project. However,</w:t>
      </w:r>
      <w:r w:rsidR="00F10E19">
        <w:t xml:space="preserve"> </w:t>
      </w:r>
      <w:r w:rsidR="00BD50B8">
        <w:t>we</w:t>
      </w:r>
      <w:r w:rsidR="00D33B66">
        <w:t xml:space="preserve"> </w:t>
      </w:r>
      <w:r w:rsidR="00BD50B8">
        <w:t>did solve the Git problem by using google.</w:t>
      </w:r>
    </w:p>
    <w:p w14:paraId="6C55EDD1" w14:textId="3791589F" w:rsidR="00F10E19" w:rsidRDefault="00F10E19" w:rsidP="00FF06F0"/>
    <w:p w14:paraId="5E01A29A" w14:textId="7FC7DBC9" w:rsidR="00F10E19" w:rsidRDefault="00F10E19" w:rsidP="00FF06F0"/>
    <w:p w14:paraId="3147B92A" w14:textId="79E1049E" w:rsidR="00F10E19" w:rsidRDefault="00F10E19" w:rsidP="00F10E19">
      <w:pPr>
        <w:pStyle w:val="Heading2"/>
      </w:pPr>
      <w:bookmarkStart w:id="15" w:name="_Toc61442484"/>
      <w:r>
        <w:lastRenderedPageBreak/>
        <w:t>Week 15</w:t>
      </w:r>
      <w:bookmarkEnd w:id="15"/>
    </w:p>
    <w:p w14:paraId="76F6DF83" w14:textId="6A965652" w:rsidR="009014F1" w:rsidRDefault="00485C8C" w:rsidP="00FF06F0">
      <w:r>
        <w:t xml:space="preserve">We made some minor changes after </w:t>
      </w:r>
      <w:r w:rsidR="009014F1">
        <w:t xml:space="preserve">receiving feedback from </w:t>
      </w:r>
      <w:r>
        <w:t xml:space="preserve">our project </w:t>
      </w:r>
      <w:r w:rsidR="009014F1">
        <w:t>mentor there was a tenant tab added to the owner form where the owner can add tenants fill in their personal detail (Name, age, gender, Rent) And calculates the total revenue of all the rent of the tenants.</w:t>
      </w:r>
    </w:p>
    <w:p w14:paraId="0A1CFEA3" w14:textId="77777777" w:rsidR="007D0D9D" w:rsidRDefault="007D0D9D" w:rsidP="007D0D9D">
      <w:r>
        <w:t>Challenges:</w:t>
      </w:r>
    </w:p>
    <w:p w14:paraId="2E5B2A13" w14:textId="25E98696" w:rsidR="009014F1" w:rsidRDefault="009014F1" w:rsidP="00FF06F0">
      <w:r>
        <w:t xml:space="preserve">Main challenge </w:t>
      </w:r>
      <w:r w:rsidR="00763DCE">
        <w:t>was</w:t>
      </w:r>
      <w:r>
        <w:t xml:space="preserve"> </w:t>
      </w:r>
      <w:r w:rsidR="00763DCE">
        <w:t xml:space="preserve">brainstorming what extra functions would be useful to add to the application and figuring out how static works. </w:t>
      </w:r>
    </w:p>
    <w:p w14:paraId="67403E9A" w14:textId="366CD636" w:rsidR="00F10E19" w:rsidRDefault="00485C8C" w:rsidP="00FF06F0">
      <w:r>
        <w:t xml:space="preserve">  </w:t>
      </w:r>
    </w:p>
    <w:p w14:paraId="0629D4BC" w14:textId="19727CCB" w:rsidR="00FF06F0" w:rsidRDefault="009014F1" w:rsidP="00E254D7">
      <w:pPr>
        <w:pStyle w:val="Heading2"/>
      </w:pPr>
      <w:bookmarkStart w:id="16" w:name="_Toc61442485"/>
      <w:r>
        <w:t>Week 16</w:t>
      </w:r>
      <w:bookmarkEnd w:id="16"/>
    </w:p>
    <w:p w14:paraId="4DE2CBEC" w14:textId="19D59355" w:rsidR="00E254D7" w:rsidRDefault="00E254D7" w:rsidP="00E254D7">
      <w:r>
        <w:t xml:space="preserve">After some </w:t>
      </w:r>
      <w:r w:rsidR="001A20DD">
        <w:t>testing,</w:t>
      </w:r>
      <w:r>
        <w:t xml:space="preserve"> we figured out how to “transfer” the information from form to form. And finish the main functionalities of the application. There was a time stamp added to the discussion tab. Schedule tab uses a calendar instead of a textbox to plan in a chore and the owner can sort complaint by date. </w:t>
      </w:r>
    </w:p>
    <w:p w14:paraId="7A20F8D3" w14:textId="77777777" w:rsidR="007D0D9D" w:rsidRDefault="007D0D9D" w:rsidP="007D0D9D">
      <w:r>
        <w:t>Challenges:</w:t>
      </w:r>
    </w:p>
    <w:p w14:paraId="3BD1AF85" w14:textId="18BB4779" w:rsidR="00E254D7" w:rsidRDefault="009014F1" w:rsidP="00E254D7">
      <w:r>
        <w:t>Main challenges of week 1</w:t>
      </w:r>
      <w:r w:rsidR="00E254D7">
        <w:t>6</w:t>
      </w:r>
      <w:r>
        <w:t xml:space="preserve"> were </w:t>
      </w:r>
      <w:r w:rsidR="00763DCE">
        <w:t xml:space="preserve">continue </w:t>
      </w:r>
      <w:r>
        <w:t>figuring out how static works so the list can be seen</w:t>
      </w:r>
      <w:r w:rsidR="00E254D7">
        <w:t xml:space="preserve"> </w:t>
      </w:r>
      <w:r>
        <w:t>in the student and owner from</w:t>
      </w:r>
      <w:r w:rsidR="00E254D7">
        <w:t>. And making changes to make the application as user friendly as possible.</w:t>
      </w:r>
      <w:r w:rsidR="00763DCE">
        <w:t xml:space="preserve"> </w:t>
      </w:r>
    </w:p>
    <w:p w14:paraId="76474BCB" w14:textId="77777777" w:rsidR="00E254D7" w:rsidRDefault="00E254D7" w:rsidP="00E254D7">
      <w:pPr>
        <w:pStyle w:val="ListBullet"/>
        <w:numPr>
          <w:ilvl w:val="0"/>
          <w:numId w:val="0"/>
        </w:numPr>
        <w:ind w:left="720" w:hanging="360"/>
        <w:jc w:val="both"/>
      </w:pPr>
    </w:p>
    <w:p w14:paraId="5061A3D8" w14:textId="43B8D440" w:rsidR="009014F1" w:rsidRDefault="00763DCE" w:rsidP="00763DCE">
      <w:pPr>
        <w:pStyle w:val="Heading2"/>
      </w:pPr>
      <w:bookmarkStart w:id="17" w:name="_Toc61442486"/>
      <w:r>
        <w:t>Week 17</w:t>
      </w:r>
      <w:bookmarkEnd w:id="17"/>
    </w:p>
    <w:p w14:paraId="24B381C1" w14:textId="047E6F52" w:rsidR="00763DCE" w:rsidRDefault="00763DCE" w:rsidP="00ED283F">
      <w:pPr>
        <w:pStyle w:val="ListBullet"/>
        <w:numPr>
          <w:ilvl w:val="0"/>
          <w:numId w:val="0"/>
        </w:numPr>
        <w:ind w:left="720" w:hanging="360"/>
      </w:pPr>
    </w:p>
    <w:p w14:paraId="018154D7" w14:textId="205B6BAC" w:rsidR="00763DCE" w:rsidRDefault="00763DCE" w:rsidP="00763DCE">
      <w:r>
        <w:t>After another meeting with our project mentor. We added timers to refresh the list-box automatically.</w:t>
      </w:r>
      <w:r w:rsidR="006E785A">
        <w:t xml:space="preserve"> We implemented that wh</w:t>
      </w:r>
      <w:r>
        <w:t xml:space="preserve">en the administrator </w:t>
      </w:r>
      <w:r w:rsidR="006E785A">
        <w:t>form</w:t>
      </w:r>
      <w:r>
        <w:t xml:space="preserve"> </w:t>
      </w:r>
      <w:r w:rsidR="006E785A">
        <w:t>opens the tenants, form closes and the other way around.</w:t>
      </w:r>
      <w:r w:rsidR="00B542E0">
        <w:t xml:space="preserve"> Added a status for the complaints.</w:t>
      </w:r>
      <w:r w:rsidR="006E785A">
        <w:t xml:space="preserve"> We divided the work of making the presentation, changing the design of the </w:t>
      </w:r>
      <w:r w:rsidR="00FD61AB">
        <w:t>GUI,</w:t>
      </w:r>
      <w:r w:rsidR="006E785A">
        <w:t xml:space="preserve"> and making the report.</w:t>
      </w:r>
      <w:r>
        <w:t xml:space="preserve"> </w:t>
      </w:r>
    </w:p>
    <w:p w14:paraId="5DF6C191" w14:textId="77777777" w:rsidR="007D0D9D" w:rsidRDefault="007D0D9D" w:rsidP="007D0D9D">
      <w:r>
        <w:t>Challenges:</w:t>
      </w:r>
    </w:p>
    <w:p w14:paraId="4E378681" w14:textId="1C998B27" w:rsidR="00763DCE" w:rsidRPr="00514122" w:rsidRDefault="00763DCE" w:rsidP="00763DCE">
      <w:r>
        <w:t>We had minor issue with the timer messing up prior functions w</w:t>
      </w:r>
      <w:r w:rsidR="006E785A">
        <w:t>hic</w:t>
      </w:r>
      <w:r>
        <w:t>h were fixed by slowing down the timer</w:t>
      </w:r>
      <w:r w:rsidR="006E785A">
        <w:t xml:space="preserve"> and adding more timers to divide the responsibility</w:t>
      </w:r>
      <w:r>
        <w:t>.</w:t>
      </w:r>
    </w:p>
    <w:p w14:paraId="23667B81" w14:textId="77777777" w:rsidR="007D0D9D" w:rsidRDefault="007D0D9D" w:rsidP="00864836">
      <w:pPr>
        <w:pStyle w:val="Heading1"/>
      </w:pPr>
    </w:p>
    <w:p w14:paraId="3A17CECE" w14:textId="2D2E9220" w:rsidR="00C6554A" w:rsidRDefault="006E785A" w:rsidP="00864836">
      <w:pPr>
        <w:pStyle w:val="Heading1"/>
      </w:pPr>
      <w:bookmarkStart w:id="18" w:name="_Toc61442487"/>
      <w:r>
        <w:t>Reflection</w:t>
      </w:r>
      <w:bookmarkEnd w:id="18"/>
    </w:p>
    <w:p w14:paraId="6EA89BD5" w14:textId="77777777" w:rsidR="00805D46" w:rsidRPr="00805D46" w:rsidRDefault="00805D46" w:rsidP="00805D46"/>
    <w:p w14:paraId="56311646" w14:textId="44016AEE" w:rsidR="00864836" w:rsidRDefault="00864836" w:rsidP="00864836">
      <w:pPr>
        <w:rPr>
          <w:b/>
          <w:bCs/>
        </w:rPr>
      </w:pPr>
      <w:r w:rsidRPr="00805D46">
        <w:rPr>
          <w:b/>
          <w:bCs/>
        </w:rPr>
        <w:t>What did we learn?</w:t>
      </w:r>
    </w:p>
    <w:p w14:paraId="4F6E2664" w14:textId="5871D615" w:rsidR="001A20DD" w:rsidRPr="0085097A" w:rsidRDefault="0085097A" w:rsidP="0085097A">
      <w:r>
        <w:rPr>
          <w:rFonts w:cs="Helvetica"/>
          <w:color w:val="auto"/>
        </w:rPr>
        <w:t>Working on the project helpe</w:t>
      </w:r>
      <w:r w:rsidR="00AB5D12">
        <w:rPr>
          <w:rFonts w:cs="Helvetica"/>
          <w:color w:val="auto"/>
        </w:rPr>
        <w:t>d us gain more experience about</w:t>
      </w:r>
      <w:r w:rsidR="001A20DD" w:rsidRPr="00AB5D12">
        <w:rPr>
          <w:color w:val="auto"/>
        </w:rPr>
        <w:t xml:space="preserve"> how </w:t>
      </w:r>
      <w:r w:rsidR="00AB5D12">
        <w:rPr>
          <w:color w:val="auto"/>
        </w:rPr>
        <w:t xml:space="preserve">and when </w:t>
      </w:r>
      <w:r w:rsidR="001A20DD" w:rsidRPr="00AB5D12">
        <w:rPr>
          <w:color w:val="auto"/>
        </w:rPr>
        <w:t>to use Static</w:t>
      </w:r>
      <w:r w:rsidR="00AB5D12" w:rsidRPr="00AB5D12">
        <w:rPr>
          <w:color w:val="auto"/>
        </w:rPr>
        <w:t xml:space="preserve"> </w:t>
      </w:r>
      <w:r w:rsidR="00AB5D12">
        <w:rPr>
          <w:color w:val="auto"/>
        </w:rPr>
        <w:t>while</w:t>
      </w:r>
      <w:r w:rsidR="00AB5D12" w:rsidRPr="00AB5D12">
        <w:rPr>
          <w:color w:val="auto"/>
        </w:rPr>
        <w:t xml:space="preserve"> w</w:t>
      </w:r>
      <w:r w:rsidR="001A20DD" w:rsidRPr="00AB5D12">
        <w:rPr>
          <w:color w:val="auto"/>
        </w:rPr>
        <w:t>ork</w:t>
      </w:r>
      <w:r w:rsidR="00AB5D12">
        <w:rPr>
          <w:color w:val="auto"/>
        </w:rPr>
        <w:t>ing</w:t>
      </w:r>
      <w:r w:rsidR="001A20DD" w:rsidRPr="00AB5D12">
        <w:rPr>
          <w:color w:val="auto"/>
        </w:rPr>
        <w:t xml:space="preserve"> with multiple forms</w:t>
      </w:r>
      <w:r>
        <w:rPr>
          <w:color w:val="auto"/>
        </w:rPr>
        <w:t xml:space="preserve">. We also learned how to merge a project using Gitlab and how to </w:t>
      </w:r>
      <w:r w:rsidR="001A20DD" w:rsidRPr="00AB5D12">
        <w:rPr>
          <w:color w:val="auto"/>
        </w:rPr>
        <w:t>Div</w:t>
      </w:r>
      <w:r>
        <w:rPr>
          <w:color w:val="auto"/>
        </w:rPr>
        <w:t xml:space="preserve">ide </w:t>
      </w:r>
      <w:r w:rsidR="001A20DD" w:rsidRPr="00AB5D12">
        <w:rPr>
          <w:color w:val="auto"/>
        </w:rPr>
        <w:t>responsibilit</w:t>
      </w:r>
      <w:r>
        <w:rPr>
          <w:color w:val="auto"/>
        </w:rPr>
        <w:t xml:space="preserve">ies between Classes </w:t>
      </w:r>
      <w:r w:rsidR="001A20DD" w:rsidRPr="00AB5D12">
        <w:rPr>
          <w:color w:val="auto"/>
        </w:rPr>
        <w:t>.</w:t>
      </w:r>
      <w:r w:rsidR="000C5EE6">
        <w:rPr>
          <w:color w:val="auto"/>
        </w:rPr>
        <w:t xml:space="preserve"> W</w:t>
      </w:r>
      <w:r w:rsidRPr="00AB5D12">
        <w:rPr>
          <w:rFonts w:cs="Helvetica"/>
          <w:color w:val="auto"/>
        </w:rPr>
        <w:t>e were able to solidify the material</w:t>
      </w:r>
      <w:r>
        <w:rPr>
          <w:rFonts w:cs="Helvetica"/>
          <w:color w:val="auto"/>
        </w:rPr>
        <w:t xml:space="preserve"> that we have </w:t>
      </w:r>
      <w:r w:rsidR="000C5EE6">
        <w:rPr>
          <w:rFonts w:cs="Helvetica"/>
          <w:color w:val="auto"/>
        </w:rPr>
        <w:t>discussed</w:t>
      </w:r>
      <w:r>
        <w:rPr>
          <w:rFonts w:cs="Helvetica"/>
          <w:color w:val="auto"/>
        </w:rPr>
        <w:t xml:space="preserve"> </w:t>
      </w:r>
      <w:r w:rsidR="000C5EE6">
        <w:rPr>
          <w:rFonts w:cs="Helvetica"/>
          <w:color w:val="auto"/>
        </w:rPr>
        <w:t xml:space="preserve">in </w:t>
      </w:r>
      <w:r>
        <w:rPr>
          <w:rFonts w:cs="Helvetica"/>
          <w:color w:val="auto"/>
        </w:rPr>
        <w:t>the Software course</w:t>
      </w:r>
      <w:r w:rsidRPr="00AB5D12">
        <w:rPr>
          <w:rFonts w:cs="Helvetica"/>
          <w:color w:val="auto"/>
        </w:rPr>
        <w:t xml:space="preserve"> by implementing it into a project</w:t>
      </w:r>
      <w:r>
        <w:rPr>
          <w:rFonts w:cs="Helvetica"/>
          <w:color w:val="auto"/>
        </w:rPr>
        <w:t>.</w:t>
      </w:r>
    </w:p>
    <w:p w14:paraId="31AD9014" w14:textId="77777777" w:rsidR="001A20DD" w:rsidRPr="00AB5D12" w:rsidRDefault="001A20DD" w:rsidP="00864836">
      <w:pPr>
        <w:rPr>
          <w:color w:val="auto"/>
        </w:rPr>
      </w:pPr>
    </w:p>
    <w:p w14:paraId="5A7BD5F5" w14:textId="67D4C3DB" w:rsidR="00864836" w:rsidRPr="00805D46" w:rsidRDefault="00864836" w:rsidP="00864836">
      <w:pPr>
        <w:rPr>
          <w:b/>
          <w:bCs/>
        </w:rPr>
      </w:pPr>
      <w:r w:rsidRPr="00805D46">
        <w:rPr>
          <w:b/>
          <w:bCs/>
        </w:rPr>
        <w:t>What would we do different next time?</w:t>
      </w:r>
    </w:p>
    <w:p w14:paraId="7640B686" w14:textId="6BB9974F" w:rsidR="00C66812" w:rsidRDefault="00162847" w:rsidP="00864836">
      <w:r>
        <w:t>Because we started designing and programming the application early and had the goal to finish the main application as fast as possible.</w:t>
      </w:r>
      <w:r w:rsidR="00962B88">
        <w:t xml:space="preserve"> On occasion while working some of the needed material was not discussed yet so we would hit roadblocks, where we would have to wait until the material was properly explained. Which also lead to us not using some of the theory we learned later in the course as much</w:t>
      </w:r>
      <w:r w:rsidR="00C66812">
        <w:t xml:space="preserve"> like properties</w:t>
      </w:r>
      <w:r w:rsidR="00962B88">
        <w:t>. Next time we will try to make a</w:t>
      </w:r>
      <w:r w:rsidR="00C66812">
        <w:t xml:space="preserve"> better schedule, where we separate the work evenly between the weeks and gradually finish the application. With the goal of making the best application</w:t>
      </w:r>
      <w:r w:rsidR="0063761C">
        <w:t xml:space="preserve"> rather than being done as fa</w:t>
      </w:r>
      <w:r w:rsidR="00493829">
        <w:t>st</w:t>
      </w:r>
      <w:r w:rsidR="0063761C">
        <w:t xml:space="preserve"> a</w:t>
      </w:r>
      <w:r w:rsidR="00493829">
        <w:t>s</w:t>
      </w:r>
      <w:r w:rsidR="0063761C">
        <w:t xml:space="preserve"> </w:t>
      </w:r>
      <w:r w:rsidR="009D05E7">
        <w:t>possible</w:t>
      </w:r>
      <w:r w:rsidR="00C66812">
        <w:t>.</w:t>
      </w:r>
    </w:p>
    <w:p w14:paraId="6BC4E740" w14:textId="21AC9E46" w:rsidR="00864836" w:rsidRDefault="00C66812" w:rsidP="00864836">
      <w:r>
        <w:t xml:space="preserve">  </w:t>
      </w:r>
      <w:r w:rsidR="00962B88">
        <w:t xml:space="preserve"> </w:t>
      </w:r>
      <w:r w:rsidR="00162847">
        <w:t xml:space="preserve">  </w:t>
      </w:r>
    </w:p>
    <w:p w14:paraId="533C47A2" w14:textId="740A6A40" w:rsidR="00864836" w:rsidRDefault="00864836" w:rsidP="002606DD">
      <w:pPr>
        <w:pStyle w:val="Heading1"/>
      </w:pPr>
      <w:bookmarkStart w:id="19" w:name="_Toc61442488"/>
      <w:r>
        <w:t>Minutes</w:t>
      </w:r>
      <w:bookmarkEnd w:id="19"/>
    </w:p>
    <w:p w14:paraId="2F0704AE" w14:textId="77777777" w:rsidR="002606DD" w:rsidRDefault="002606DD" w:rsidP="00864836"/>
    <w:p w14:paraId="71D9314C" w14:textId="580E134B" w:rsidR="00864836" w:rsidRPr="0087650E" w:rsidRDefault="00864836" w:rsidP="00864836">
      <w:pPr>
        <w:rPr>
          <w:b/>
          <w:bCs/>
          <w:u w:val="single"/>
        </w:rPr>
      </w:pPr>
      <w:r w:rsidRPr="0087650E">
        <w:rPr>
          <w:b/>
          <w:bCs/>
          <w:u w:val="single"/>
        </w:rPr>
        <w:t>Week 13</w:t>
      </w:r>
    </w:p>
    <w:p w14:paraId="0F408FE9" w14:textId="2EC7AD57" w:rsidR="007D0D9D" w:rsidRPr="002606DD" w:rsidRDefault="007D0D9D" w:rsidP="0087650E">
      <w:pPr>
        <w:pStyle w:val="ListParagraph"/>
        <w:numPr>
          <w:ilvl w:val="0"/>
          <w:numId w:val="23"/>
        </w:numPr>
      </w:pPr>
      <w:r>
        <w:t>December 1</w:t>
      </w:r>
      <w:r w:rsidRPr="0087650E">
        <w:rPr>
          <w:vertAlign w:val="superscript"/>
        </w:rPr>
        <w:t>st</w:t>
      </w:r>
      <w:r w:rsidR="00CD0ED6" w:rsidRPr="0087650E">
        <w:rPr>
          <w:vertAlign w:val="superscript"/>
        </w:rPr>
        <w:t xml:space="preserve">  </w:t>
      </w:r>
      <w:r w:rsidR="00CD0ED6">
        <w:t>: divided the work and started with analysis Document.</w:t>
      </w:r>
      <w:r w:rsidR="00CD0ED6" w:rsidRPr="0087650E">
        <w:rPr>
          <w:vertAlign w:val="superscript"/>
        </w:rPr>
        <w:t xml:space="preserve">   </w:t>
      </w:r>
    </w:p>
    <w:p w14:paraId="37529D0E" w14:textId="375E83AD" w:rsidR="00CD0ED6" w:rsidRPr="00CD0ED6" w:rsidRDefault="00CD0ED6" w:rsidP="0087650E">
      <w:pPr>
        <w:pStyle w:val="ListParagraph"/>
        <w:numPr>
          <w:ilvl w:val="0"/>
          <w:numId w:val="23"/>
        </w:numPr>
      </w:pPr>
      <w:r>
        <w:t>December 2</w:t>
      </w:r>
      <w:r w:rsidRPr="0087650E">
        <w:rPr>
          <w:vertAlign w:val="superscript"/>
        </w:rPr>
        <w:t xml:space="preserve">nd </w:t>
      </w:r>
      <w:r>
        <w:t xml:space="preserve">: Finished the analysis document </w:t>
      </w:r>
      <w:r w:rsidR="002606DD">
        <w:t xml:space="preserve">and finished </w:t>
      </w:r>
      <w:r>
        <w:t xml:space="preserve">design GUI </w:t>
      </w:r>
      <w:r w:rsidR="00FD61AB">
        <w:t>template.</w:t>
      </w:r>
    </w:p>
    <w:p w14:paraId="77D596FB" w14:textId="784257DF" w:rsidR="002606DD" w:rsidRDefault="00CD0ED6" w:rsidP="0087650E">
      <w:pPr>
        <w:pStyle w:val="ListParagraph"/>
        <w:numPr>
          <w:ilvl w:val="0"/>
          <w:numId w:val="23"/>
        </w:numPr>
      </w:pPr>
      <w:r>
        <w:t>December 9</w:t>
      </w:r>
      <w:r w:rsidRPr="0087650E">
        <w:rPr>
          <w:vertAlign w:val="superscript"/>
        </w:rPr>
        <w:t xml:space="preserve">th  </w:t>
      </w:r>
      <w:r>
        <w:t>: Decided</w:t>
      </w:r>
      <w:r w:rsidR="002606DD">
        <w:t xml:space="preserve"> the</w:t>
      </w:r>
      <w:r>
        <w:t xml:space="preserve"> structure </w:t>
      </w:r>
      <w:r w:rsidR="002606DD">
        <w:t>o</w:t>
      </w:r>
      <w:r>
        <w:t xml:space="preserve">f the </w:t>
      </w:r>
      <w:r w:rsidR="002606DD">
        <w:t>classes, h</w:t>
      </w:r>
      <w:r>
        <w:t xml:space="preserve">ow there </w:t>
      </w:r>
      <w:r w:rsidR="002606DD">
        <w:t xml:space="preserve">are </w:t>
      </w:r>
      <w:r>
        <w:t>connected</w:t>
      </w:r>
      <w:r w:rsidR="002606DD">
        <w:t xml:space="preserve"> and who would work on what Class.</w:t>
      </w:r>
      <w:r>
        <w:t xml:space="preserve"> </w:t>
      </w:r>
    </w:p>
    <w:p w14:paraId="28505D63" w14:textId="2431F030" w:rsidR="00864836" w:rsidRPr="0087650E" w:rsidRDefault="00864836" w:rsidP="00864836">
      <w:pPr>
        <w:rPr>
          <w:b/>
          <w:bCs/>
          <w:u w:val="single"/>
        </w:rPr>
      </w:pPr>
      <w:r w:rsidRPr="0087650E">
        <w:rPr>
          <w:b/>
          <w:bCs/>
          <w:u w:val="single"/>
        </w:rPr>
        <w:t>W</w:t>
      </w:r>
      <w:r w:rsidR="0087650E" w:rsidRPr="0087650E">
        <w:rPr>
          <w:b/>
          <w:bCs/>
          <w:u w:val="single"/>
        </w:rPr>
        <w:t>e</w:t>
      </w:r>
      <w:r w:rsidRPr="0087650E">
        <w:rPr>
          <w:b/>
          <w:bCs/>
          <w:u w:val="single"/>
        </w:rPr>
        <w:t>ek 14</w:t>
      </w:r>
    </w:p>
    <w:p w14:paraId="4079D1A8" w14:textId="2C816B86" w:rsidR="00CD0ED6" w:rsidRDefault="00CD0ED6" w:rsidP="0087650E">
      <w:pPr>
        <w:pStyle w:val="ListParagraph"/>
        <w:numPr>
          <w:ilvl w:val="0"/>
          <w:numId w:val="24"/>
        </w:numPr>
      </w:pPr>
      <w:r>
        <w:t>December 12</w:t>
      </w:r>
      <w:r w:rsidRPr="0087650E">
        <w:rPr>
          <w:vertAlign w:val="superscript"/>
        </w:rPr>
        <w:t>th</w:t>
      </w:r>
      <w:r w:rsidR="002606DD" w:rsidRPr="0087650E">
        <w:rPr>
          <w:vertAlign w:val="superscript"/>
        </w:rPr>
        <w:t xml:space="preserve"> </w:t>
      </w:r>
      <w:r w:rsidR="002606DD">
        <w:t xml:space="preserve"> : Finished Classes and Shared our individual progress. Merged all work in </w:t>
      </w:r>
      <w:r w:rsidR="00FD61AB">
        <w:t>Git.</w:t>
      </w:r>
    </w:p>
    <w:p w14:paraId="121C2F2D" w14:textId="1C6CEC9B" w:rsidR="00864836" w:rsidRPr="0087650E" w:rsidRDefault="00864836" w:rsidP="00864836">
      <w:pPr>
        <w:rPr>
          <w:b/>
          <w:bCs/>
          <w:u w:val="single"/>
        </w:rPr>
      </w:pPr>
      <w:r w:rsidRPr="0087650E">
        <w:rPr>
          <w:b/>
          <w:bCs/>
          <w:u w:val="single"/>
        </w:rPr>
        <w:t>Week 16</w:t>
      </w:r>
    </w:p>
    <w:p w14:paraId="19BDB03B" w14:textId="78AAF7A6" w:rsidR="00CD0ED6" w:rsidRPr="002606DD" w:rsidRDefault="00CD0ED6" w:rsidP="0087650E">
      <w:pPr>
        <w:pStyle w:val="ListParagraph"/>
        <w:numPr>
          <w:ilvl w:val="0"/>
          <w:numId w:val="24"/>
        </w:numPr>
      </w:pPr>
      <w:r>
        <w:lastRenderedPageBreak/>
        <w:t>Jan 6</w:t>
      </w:r>
      <w:r w:rsidRPr="0087650E">
        <w:rPr>
          <w:vertAlign w:val="superscript"/>
        </w:rPr>
        <w:t>th</w:t>
      </w:r>
      <w:r w:rsidR="002606DD" w:rsidRPr="0087650E">
        <w:rPr>
          <w:vertAlign w:val="superscript"/>
        </w:rPr>
        <w:t xml:space="preserve"> </w:t>
      </w:r>
      <w:r w:rsidR="002606DD">
        <w:t xml:space="preserve">: Shared ideas about extra function for application and  discussed static. Merged in </w:t>
      </w:r>
      <w:r w:rsidR="0087650E">
        <w:t>Git.</w:t>
      </w:r>
    </w:p>
    <w:p w14:paraId="422749D7" w14:textId="101DEA23" w:rsidR="00CD0ED6" w:rsidRPr="002606DD" w:rsidRDefault="00CD0ED6" w:rsidP="0087650E">
      <w:pPr>
        <w:pStyle w:val="ListParagraph"/>
        <w:numPr>
          <w:ilvl w:val="0"/>
          <w:numId w:val="24"/>
        </w:numPr>
      </w:pPr>
      <w:r>
        <w:t>Jan 8</w:t>
      </w:r>
      <w:r w:rsidRPr="0087650E">
        <w:rPr>
          <w:vertAlign w:val="superscript"/>
        </w:rPr>
        <w:t>th</w:t>
      </w:r>
      <w:r w:rsidR="002606DD" w:rsidRPr="0087650E">
        <w:rPr>
          <w:vertAlign w:val="superscript"/>
        </w:rPr>
        <w:t xml:space="preserve"> </w:t>
      </w:r>
      <w:r w:rsidR="002606DD">
        <w:t>: Shared individual progress again and  discussed how to change application according</w:t>
      </w:r>
      <w:r w:rsidR="0055083F">
        <w:t xml:space="preserve"> to the</w:t>
      </w:r>
      <w:r w:rsidR="002606DD">
        <w:t xml:space="preserve"> feedback , same day</w:t>
      </w:r>
      <w:r w:rsidR="001F45B6">
        <w:t xml:space="preserve"> show</w:t>
      </w:r>
      <w:r w:rsidR="002606DD">
        <w:t xml:space="preserve"> progress extra functions. Merged in Git.</w:t>
      </w:r>
    </w:p>
    <w:p w14:paraId="717CD18F" w14:textId="77777777" w:rsidR="00162847" w:rsidRDefault="00162847" w:rsidP="00CD0ED6">
      <w:pPr>
        <w:rPr>
          <w:b/>
          <w:bCs/>
          <w:u w:val="single"/>
        </w:rPr>
      </w:pPr>
    </w:p>
    <w:p w14:paraId="0A2137E4" w14:textId="76107C48" w:rsidR="002606DD" w:rsidRPr="0087650E" w:rsidRDefault="00864836" w:rsidP="00CD0ED6">
      <w:pPr>
        <w:rPr>
          <w:b/>
          <w:bCs/>
          <w:u w:val="single"/>
        </w:rPr>
      </w:pPr>
      <w:r w:rsidRPr="0087650E">
        <w:rPr>
          <w:b/>
          <w:bCs/>
          <w:u w:val="single"/>
        </w:rPr>
        <w:t>Week 17</w:t>
      </w:r>
    </w:p>
    <w:p w14:paraId="1A41A2FF" w14:textId="1B5B6086" w:rsidR="00CD0ED6" w:rsidRDefault="00CD0ED6" w:rsidP="0087650E">
      <w:pPr>
        <w:pStyle w:val="ListParagraph"/>
        <w:numPr>
          <w:ilvl w:val="0"/>
          <w:numId w:val="25"/>
        </w:numPr>
      </w:pPr>
      <w:r>
        <w:t>Jan 11</w:t>
      </w:r>
      <w:r w:rsidRPr="0087650E">
        <w:rPr>
          <w:vertAlign w:val="superscript"/>
        </w:rPr>
        <w:t>th</w:t>
      </w:r>
      <w:r w:rsidR="002606DD" w:rsidRPr="0087650E">
        <w:rPr>
          <w:vertAlign w:val="superscript"/>
        </w:rPr>
        <w:t xml:space="preserve"> </w:t>
      </w:r>
      <w:r w:rsidR="002606DD">
        <w:t xml:space="preserve"> :  </w:t>
      </w:r>
      <w:r w:rsidR="0087650E">
        <w:t>Discussed PowerPoint, Presentation, and report.</w:t>
      </w:r>
    </w:p>
    <w:p w14:paraId="44863FBC" w14:textId="21270D1E" w:rsidR="0087650E" w:rsidRPr="002606DD" w:rsidRDefault="0087650E" w:rsidP="0087650E">
      <w:pPr>
        <w:pStyle w:val="ListParagraph"/>
        <w:numPr>
          <w:ilvl w:val="0"/>
          <w:numId w:val="25"/>
        </w:numPr>
      </w:pPr>
      <w:r>
        <w:t>Jan 15</w:t>
      </w:r>
      <w:r w:rsidRPr="0087650E">
        <w:rPr>
          <w:vertAlign w:val="superscript"/>
        </w:rPr>
        <w:t>th</w:t>
      </w:r>
      <w:r>
        <w:t xml:space="preserve"> : edit and finish report. </w:t>
      </w:r>
    </w:p>
    <w:p w14:paraId="4DEB7783" w14:textId="77777777" w:rsidR="00864836" w:rsidRPr="00864836" w:rsidRDefault="00864836" w:rsidP="00864836"/>
    <w:sectPr w:rsidR="00864836" w:rsidRPr="00864836">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09632" w14:textId="77777777" w:rsidR="00A31EB6" w:rsidRDefault="00A31EB6" w:rsidP="00C6554A">
      <w:pPr>
        <w:spacing w:before="0" w:after="0" w:line="240" w:lineRule="auto"/>
      </w:pPr>
      <w:r>
        <w:separator/>
      </w:r>
    </w:p>
  </w:endnote>
  <w:endnote w:type="continuationSeparator" w:id="0">
    <w:p w14:paraId="56354D5F" w14:textId="77777777" w:rsidR="00A31EB6" w:rsidRDefault="00A31EB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A4838" w14:textId="77777777" w:rsidR="00864836" w:rsidRDefault="00864836">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58044" w14:textId="77777777" w:rsidR="00A31EB6" w:rsidRDefault="00A31EB6" w:rsidP="00C6554A">
      <w:pPr>
        <w:spacing w:before="0" w:after="0" w:line="240" w:lineRule="auto"/>
      </w:pPr>
      <w:r>
        <w:separator/>
      </w:r>
    </w:p>
  </w:footnote>
  <w:footnote w:type="continuationSeparator" w:id="0">
    <w:p w14:paraId="37D0AC4A" w14:textId="77777777" w:rsidR="00A31EB6" w:rsidRDefault="00A31EB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F107D78"/>
    <w:multiLevelType w:val="hybridMultilevel"/>
    <w:tmpl w:val="6FE4F5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BA390A"/>
    <w:multiLevelType w:val="multilevel"/>
    <w:tmpl w:val="EA509C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AD740DF"/>
    <w:multiLevelType w:val="multilevel"/>
    <w:tmpl w:val="D4125B3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16B0C73"/>
    <w:multiLevelType w:val="multilevel"/>
    <w:tmpl w:val="D4125B3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785D7C"/>
    <w:multiLevelType w:val="hybridMultilevel"/>
    <w:tmpl w:val="322AF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754881"/>
    <w:multiLevelType w:val="hybridMultilevel"/>
    <w:tmpl w:val="6C88FBDA"/>
    <w:lvl w:ilvl="0" w:tplc="1000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0D04B7"/>
    <w:multiLevelType w:val="multilevel"/>
    <w:tmpl w:val="D4125B3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9BC52AD"/>
    <w:multiLevelType w:val="hybridMultilevel"/>
    <w:tmpl w:val="B122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C60BB7"/>
    <w:multiLevelType w:val="hybridMultilevel"/>
    <w:tmpl w:val="5BC614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7FDB3C7B"/>
    <w:multiLevelType w:val="multilevel"/>
    <w:tmpl w:val="D4125B3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6"/>
  </w:num>
  <w:num w:numId="18">
    <w:abstractNumId w:val="20"/>
  </w:num>
  <w:num w:numId="19">
    <w:abstractNumId w:val="13"/>
  </w:num>
  <w:num w:numId="20">
    <w:abstractNumId w:val="17"/>
  </w:num>
  <w:num w:numId="21">
    <w:abstractNumId w:val="21"/>
  </w:num>
  <w:num w:numId="22">
    <w:abstractNumId w:val="22"/>
  </w:num>
  <w:num w:numId="23">
    <w:abstractNumId w:val="14"/>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00"/>
    <w:rsid w:val="000C5EE6"/>
    <w:rsid w:val="00162847"/>
    <w:rsid w:val="001A20DD"/>
    <w:rsid w:val="001F45B6"/>
    <w:rsid w:val="002554CD"/>
    <w:rsid w:val="002606DD"/>
    <w:rsid w:val="00293B83"/>
    <w:rsid w:val="002A0F00"/>
    <w:rsid w:val="002B4294"/>
    <w:rsid w:val="00333D0D"/>
    <w:rsid w:val="00346A87"/>
    <w:rsid w:val="003A275F"/>
    <w:rsid w:val="003F2C44"/>
    <w:rsid w:val="004101DC"/>
    <w:rsid w:val="00427349"/>
    <w:rsid w:val="00485C8C"/>
    <w:rsid w:val="00493829"/>
    <w:rsid w:val="004C049F"/>
    <w:rsid w:val="005000E2"/>
    <w:rsid w:val="0055083F"/>
    <w:rsid w:val="006020B0"/>
    <w:rsid w:val="0063761C"/>
    <w:rsid w:val="006A3CE7"/>
    <w:rsid w:val="006C7715"/>
    <w:rsid w:val="006E785A"/>
    <w:rsid w:val="00763DCE"/>
    <w:rsid w:val="00767C81"/>
    <w:rsid w:val="007C1331"/>
    <w:rsid w:val="007D0D9D"/>
    <w:rsid w:val="00805D46"/>
    <w:rsid w:val="00847DBD"/>
    <w:rsid w:val="0085097A"/>
    <w:rsid w:val="00864836"/>
    <w:rsid w:val="0087650E"/>
    <w:rsid w:val="009014F1"/>
    <w:rsid w:val="00962B88"/>
    <w:rsid w:val="009D05E7"/>
    <w:rsid w:val="00A31EB6"/>
    <w:rsid w:val="00A52070"/>
    <w:rsid w:val="00AB5D12"/>
    <w:rsid w:val="00B542E0"/>
    <w:rsid w:val="00BA5B34"/>
    <w:rsid w:val="00BC12FA"/>
    <w:rsid w:val="00BD012D"/>
    <w:rsid w:val="00BD50B8"/>
    <w:rsid w:val="00C6554A"/>
    <w:rsid w:val="00C66812"/>
    <w:rsid w:val="00CD0ED6"/>
    <w:rsid w:val="00D23C28"/>
    <w:rsid w:val="00D33B66"/>
    <w:rsid w:val="00DF530E"/>
    <w:rsid w:val="00E254D7"/>
    <w:rsid w:val="00E568E1"/>
    <w:rsid w:val="00ED283F"/>
    <w:rsid w:val="00ED7C44"/>
    <w:rsid w:val="00F10E19"/>
    <w:rsid w:val="00F14A9E"/>
    <w:rsid w:val="00FD61AB"/>
    <w:rsid w:val="00FF0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C27F0"/>
  <w15:chartTrackingRefBased/>
  <w15:docId w15:val="{F1A9AE48-AE73-4ECE-9621-DECD9B5D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DF530E"/>
    <w:pPr>
      <w:spacing w:before="0" w:after="160" w:line="300" w:lineRule="auto"/>
      <w:ind w:left="720"/>
      <w:contextualSpacing/>
    </w:pPr>
    <w:rPr>
      <w:rFonts w:eastAsiaTheme="minorEastAsia"/>
      <w:color w:val="auto"/>
      <w:sz w:val="21"/>
      <w:szCs w:val="21"/>
    </w:rPr>
  </w:style>
  <w:style w:type="character" w:styleId="SubtleReference">
    <w:name w:val="Subtle Reference"/>
    <w:basedOn w:val="DefaultParagraphFont"/>
    <w:uiPriority w:val="31"/>
    <w:qFormat/>
    <w:rsid w:val="00DF530E"/>
    <w:rPr>
      <w:caps w:val="0"/>
      <w:smallCaps/>
      <w:color w:val="404040" w:themeColor="text1" w:themeTint="BF"/>
      <w:spacing w:val="0"/>
      <w:u w:val="single" w:color="7F7F7F" w:themeColor="text1" w:themeTint="80"/>
    </w:rPr>
  </w:style>
  <w:style w:type="paragraph" w:styleId="TOCHeading">
    <w:name w:val="TOC Heading"/>
    <w:basedOn w:val="Heading1"/>
    <w:next w:val="Normal"/>
    <w:uiPriority w:val="39"/>
    <w:unhideWhenUsed/>
    <w:qFormat/>
    <w:rsid w:val="006020B0"/>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6020B0"/>
    <w:pPr>
      <w:spacing w:after="100"/>
    </w:pPr>
  </w:style>
  <w:style w:type="paragraph" w:styleId="TOC2">
    <w:name w:val="toc 2"/>
    <w:basedOn w:val="Normal"/>
    <w:next w:val="Normal"/>
    <w:autoRedefine/>
    <w:uiPriority w:val="39"/>
    <w:unhideWhenUsed/>
    <w:rsid w:val="006020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1F3FC-33D9-4BD3-A160-EE380161B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1675</TotalTime>
  <Pages>9</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lodowica</dc:creator>
  <cp:keywords/>
  <dc:description/>
  <cp:lastModifiedBy>Lodowica,Brandon B.C.</cp:lastModifiedBy>
  <cp:revision>21</cp:revision>
  <dcterms:created xsi:type="dcterms:W3CDTF">2021-01-12T18:54:00Z</dcterms:created>
  <dcterms:modified xsi:type="dcterms:W3CDTF">2021-01-16T10:49:00Z</dcterms:modified>
</cp:coreProperties>
</file>